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27368E56" w:rsidR="000035F9" w:rsidRPr="00434074" w:rsidRDefault="000035F9" w:rsidP="004B6AFE">
            <w:pPr>
              <w:rPr>
                <w:rFonts w:ascii="Arial" w:hAnsi="Arial" w:cs="Arial"/>
                <w:b/>
                <w:i/>
                <w:sz w:val="32"/>
              </w:rPr>
            </w:pPr>
            <w:r w:rsidRPr="008B08C6">
              <w:rPr>
                <w:rFonts w:ascii="Arial" w:hAnsi="Arial" w:cs="Arial"/>
                <w:b/>
                <w:sz w:val="32"/>
                <w:lang w:val="id-ID"/>
              </w:rPr>
              <w:t xml:space="preserve">Project </w:t>
            </w:r>
            <w:r>
              <w:rPr>
                <w:rFonts w:ascii="Arial" w:hAnsi="Arial" w:cs="Arial"/>
                <w:b/>
                <w:sz w:val="32"/>
              </w:rPr>
              <w:t>– External Document</w:t>
            </w:r>
            <w:r w:rsidR="006B7267">
              <w:rPr>
                <w:rFonts w:ascii="Arial" w:hAnsi="Arial" w:cs="Arial"/>
                <w:b/>
                <w:sz w:val="32"/>
              </w:rPr>
              <w:t>ation</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2332BEA1">
                  <wp:extent cx="1371557" cy="1013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931" r="2315"/>
                          <a:stretch/>
                        </pic:blipFill>
                        <pic:spPr bwMode="auto">
                          <a:xfrm>
                            <a:off x="0" y="0"/>
                            <a:ext cx="1371600" cy="1013492"/>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2F460D"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79AB4B9E" w14:textId="77777777" w:rsidR="002F460D" w:rsidRPr="00BC172A" w:rsidRDefault="002F460D" w:rsidP="002F460D">
            <w:pPr>
              <w:rPr>
                <w:rFonts w:ascii="Arial Narrow" w:hAnsi="Arial Narrow" w:cs="Tahoma"/>
                <w:sz w:val="36"/>
              </w:rPr>
            </w:pPr>
            <w:r w:rsidRPr="00BC172A">
              <w:rPr>
                <w:rFonts w:ascii="Arial Narrow" w:hAnsi="Arial Narrow" w:cs="Tahoma"/>
                <w:sz w:val="36"/>
              </w:rPr>
              <w:t>ISYS6197 | ISYS6197003</w:t>
            </w:r>
          </w:p>
          <w:p w14:paraId="36656A16" w14:textId="3B80D79F" w:rsidR="002F460D" w:rsidRPr="00876A58" w:rsidRDefault="002F460D" w:rsidP="002F460D">
            <w:pPr>
              <w:pStyle w:val="Header"/>
              <w:rPr>
                <w:rFonts w:ascii="Arial Narrow" w:hAnsi="Arial Narrow" w:cs="Tahoma"/>
                <w:sz w:val="36"/>
                <w:lang w:val="id-ID"/>
              </w:rPr>
            </w:pPr>
            <w:r w:rsidRPr="00BC172A">
              <w:rPr>
                <w:rFonts w:ascii="Arial Narrow" w:hAnsi="Arial Narrow" w:cs="Tahoma"/>
                <w:sz w:val="36"/>
              </w:rPr>
              <w:t>Business Application Development</w:t>
            </w:r>
          </w:p>
        </w:tc>
        <w:tc>
          <w:tcPr>
            <w:tcW w:w="2763" w:type="dxa"/>
            <w:vMerge/>
            <w:tcBorders>
              <w:left w:val="single" w:sz="4" w:space="0" w:color="auto"/>
              <w:right w:val="double" w:sz="4" w:space="0" w:color="auto"/>
            </w:tcBorders>
            <w:vAlign w:val="center"/>
          </w:tcPr>
          <w:p w14:paraId="6BA3B1F2" w14:textId="52A61D3F" w:rsidR="002F460D" w:rsidRPr="00876A58" w:rsidRDefault="002F460D" w:rsidP="002F460D">
            <w:pPr>
              <w:pStyle w:val="Header"/>
              <w:tabs>
                <w:tab w:val="left" w:pos="2129"/>
              </w:tabs>
              <w:jc w:val="right"/>
              <w:rPr>
                <w:rFonts w:ascii="Tahoma" w:hAnsi="Tahoma" w:cs="Tahoma"/>
                <w:b/>
                <w:sz w:val="18"/>
                <w:lang w:val="id-ID"/>
              </w:rPr>
            </w:pPr>
          </w:p>
        </w:tc>
      </w:tr>
      <w:tr w:rsidR="00B40A6D"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3ED3D75F" w:rsidR="00B40A6D" w:rsidRPr="006B7267" w:rsidRDefault="00B40A6D" w:rsidP="00B40A6D">
            <w:pPr>
              <w:pStyle w:val="Header"/>
              <w:rPr>
                <w:rFonts w:ascii="Arial" w:hAnsi="Arial" w:cs="Arial"/>
                <w:b/>
                <w:iCs/>
                <w:sz w:val="20"/>
                <w:szCs w:val="20"/>
              </w:rPr>
            </w:pPr>
            <w:r w:rsidRPr="008B08C6">
              <w:rPr>
                <w:rFonts w:ascii="Arial" w:hAnsi="Arial" w:cs="Arial"/>
                <w:b/>
                <w:i/>
                <w:sz w:val="18"/>
                <w:szCs w:val="18"/>
                <w:lang w:val="id-ID"/>
              </w:rPr>
              <w:t>Valid on</w:t>
            </w:r>
            <w:r w:rsidRPr="008B08C6">
              <w:rPr>
                <w:rFonts w:ascii="Arial" w:hAnsi="Arial" w:cs="Arial"/>
                <w:b/>
                <w:i/>
                <w:sz w:val="18"/>
                <w:szCs w:val="18"/>
              </w:rPr>
              <w:t xml:space="preserve"> </w:t>
            </w:r>
            <w:r w:rsidRPr="00B82417">
              <w:rPr>
                <w:rFonts w:ascii="Arial" w:hAnsi="Arial" w:cs="Arial"/>
                <w:i/>
                <w:sz w:val="18"/>
                <w:szCs w:val="18"/>
              </w:rPr>
              <w:t>Odd</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r w:rsidRPr="008B08C6">
              <w:rPr>
                <w:rFonts w:ascii="Arial" w:hAnsi="Arial" w:cs="Arial"/>
                <w:i/>
                <w:sz w:val="18"/>
                <w:szCs w:val="18"/>
                <w:lang w:val="id-ID"/>
              </w:rPr>
              <w:t xml:space="preserve">Year </w:t>
            </w:r>
            <w:r>
              <w:rPr>
                <w:rFonts w:ascii="Arial" w:hAnsi="Arial" w:cs="Arial"/>
                <w:i/>
                <w:sz w:val="18"/>
                <w:szCs w:val="18"/>
              </w:rPr>
              <w:t>2023/2024</w:t>
            </w:r>
          </w:p>
        </w:tc>
        <w:tc>
          <w:tcPr>
            <w:tcW w:w="2763" w:type="dxa"/>
            <w:vMerge/>
            <w:tcBorders>
              <w:left w:val="single" w:sz="4" w:space="0" w:color="auto"/>
              <w:bottom w:val="double" w:sz="4" w:space="0" w:color="auto"/>
              <w:right w:val="double" w:sz="4" w:space="0" w:color="auto"/>
            </w:tcBorders>
            <w:vAlign w:val="center"/>
          </w:tcPr>
          <w:p w14:paraId="22DD953F" w14:textId="342062DB" w:rsidR="00B40A6D" w:rsidRPr="001E7ABE" w:rsidRDefault="00B40A6D" w:rsidP="00B40A6D">
            <w:pPr>
              <w:pStyle w:val="Header"/>
              <w:tabs>
                <w:tab w:val="clear" w:pos="4680"/>
                <w:tab w:val="left" w:pos="2129"/>
              </w:tabs>
              <w:jc w:val="right"/>
              <w:rPr>
                <w:rFonts w:ascii="Arial" w:hAnsi="Arial" w:cs="Arial"/>
                <w:b/>
                <w:sz w:val="18"/>
              </w:rPr>
            </w:pPr>
          </w:p>
        </w:tc>
      </w:tr>
    </w:tbl>
    <w:p w14:paraId="61BD2150" w14:textId="769A1CB2"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46F5BCFD" w:rsidR="009F37DD" w:rsidRPr="00740F48" w:rsidRDefault="00340FC0" w:rsidP="002F11B8">
      <w:pPr>
        <w:spacing w:line="360" w:lineRule="auto"/>
        <w:ind w:firstLine="360"/>
        <w:rPr>
          <w:sz w:val="28"/>
          <w:szCs w:val="28"/>
        </w:rPr>
      </w:pPr>
      <w:r>
        <w:t xml:space="preserve">Business Application Development - </w:t>
      </w:r>
      <w:proofErr w:type="spellStart"/>
      <w:r w:rsidR="00FB2A2F">
        <w:t>cang</w:t>
      </w:r>
      <w:r w:rsidR="0042007B">
        <w:t>k</w:t>
      </w:r>
      <w:r w:rsidR="00FB2A2F">
        <w:t>IR</w:t>
      </w:r>
      <w:proofErr w:type="spellEnd"/>
    </w:p>
    <w:p w14:paraId="427A204C" w14:textId="7DF52455" w:rsidR="009F37DD" w:rsidRPr="00E55F16"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407FD966" w14:textId="18FD17A0" w:rsidR="00740F48" w:rsidRPr="009F37DD" w:rsidRDefault="00962B39" w:rsidP="00962B39">
      <w:pPr>
        <w:spacing w:line="360" w:lineRule="auto"/>
        <w:ind w:left="360"/>
      </w:pPr>
      <w:proofErr w:type="spellStart"/>
      <w:r>
        <w:t>cangkIR</w:t>
      </w:r>
      <w:proofErr w:type="spellEnd"/>
      <w:r>
        <w:t xml:space="preserve"> is a store on the internet where you can buy different kinds of cups. The cups come in different shapes and sizes, and they have a wide range of prices. </w:t>
      </w:r>
      <w:proofErr w:type="spellStart"/>
      <w:r>
        <w:t>cangkIR</w:t>
      </w:r>
      <w:proofErr w:type="spellEnd"/>
      <w:r>
        <w:t xml:space="preserve"> doesn't have a physical store that you can visit. To buy cups from </w:t>
      </w:r>
      <w:proofErr w:type="spellStart"/>
      <w:r>
        <w:t>cangkIR</w:t>
      </w:r>
      <w:proofErr w:type="spellEnd"/>
      <w:r>
        <w:t xml:space="preserve">, you need to use their application. In the app, people can either be an Admin, who manages the available cups, or a User, who can buy cups by putting them in a cart and checking out. Admins can do things like adding, updating, and deleting cups from the database. Your friend </w:t>
      </w:r>
      <w:proofErr w:type="spellStart"/>
      <w:r>
        <w:t>IRvin</w:t>
      </w:r>
      <w:proofErr w:type="spellEnd"/>
      <w:r>
        <w:t xml:space="preserve"> wants to start an online shop too, and you've agreed to help them make the app. The app should be created using the JavaFX programming language and MySQL for the database. Also, make sure not to use regex, Java FXML, JavaFX Scene Builder, or any library outside of what's covered in our class materials when building the application.</w:t>
      </w:r>
    </w:p>
    <w:p w14:paraId="12AE8008" w14:textId="31090EA6" w:rsidR="009F37DD" w:rsidRDefault="003F34E7" w:rsidP="002F11B8">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0DD89195" w14:textId="32DF0497" w:rsidR="001409BB" w:rsidRDefault="001409BB" w:rsidP="002F11B8">
      <w:pPr>
        <w:pStyle w:val="ListParagraph"/>
        <w:numPr>
          <w:ilvl w:val="0"/>
          <w:numId w:val="20"/>
        </w:numPr>
        <w:spacing w:line="360" w:lineRule="auto"/>
      </w:pPr>
      <w:r>
        <w:t xml:space="preserve">In this project we will choose to </w:t>
      </w:r>
      <w:r w:rsidR="00E16067">
        <w:t>use</w:t>
      </w:r>
      <w:r>
        <w:t xml:space="preserve"> MVC </w:t>
      </w:r>
      <w:r w:rsidR="00E16067">
        <w:t>architectural</w:t>
      </w:r>
      <w:r>
        <w:t xml:space="preserve"> pattern. Where our project </w:t>
      </w:r>
      <w:r w:rsidR="00E16067">
        <w:t>was divided</w:t>
      </w:r>
      <w:r>
        <w:t xml:space="preserve"> into 3 main </w:t>
      </w:r>
      <w:r w:rsidR="00E16067">
        <w:t>packages</w:t>
      </w:r>
      <w:r>
        <w:t xml:space="preserve">. The </w:t>
      </w:r>
      <w:r w:rsidR="00E16067">
        <w:t>first is</w:t>
      </w:r>
      <w:r>
        <w:t xml:space="preserve"> Model, this package will store the class that have to </w:t>
      </w:r>
      <w:proofErr w:type="spellStart"/>
      <w:r>
        <w:t>used</w:t>
      </w:r>
      <w:proofErr w:type="spellEnd"/>
      <w:r>
        <w:t xml:space="preserve"> to modelling the data inside database. This class will represent the table inside the database. The second is View. View package containing class that used to arrange UI elements. Inside the class we define how the </w:t>
      </w:r>
      <w:proofErr w:type="spellStart"/>
      <w:r>
        <w:t>ui</w:t>
      </w:r>
      <w:proofErr w:type="spellEnd"/>
      <w:r>
        <w:t xml:space="preserve"> and </w:t>
      </w:r>
      <w:proofErr w:type="spellStart"/>
      <w:r>
        <w:t>java</w:t>
      </w:r>
      <w:r w:rsidR="00E16067">
        <w:t>FX</w:t>
      </w:r>
      <w:proofErr w:type="spellEnd"/>
      <w:r>
        <w:t xml:space="preserve"> component will be arranged. Last is Controller, this package contains app logic like event handling in this class we define how all components will be interacting with database and application logic. We integrate controller and </w:t>
      </w:r>
      <w:r w:rsidR="00E16067">
        <w:t xml:space="preserve">view class by using inheritance, view class inherited by controller class. To integrate </w:t>
      </w:r>
      <w:proofErr w:type="gramStart"/>
      <w:r w:rsidR="00E16067">
        <w:t>all of</w:t>
      </w:r>
      <w:proofErr w:type="gramEnd"/>
      <w:r w:rsidR="00E16067">
        <w:t xml:space="preserve"> this class, we define it as the main class. In the main class we create each controller class object and run initialization function of each page in start method </w:t>
      </w:r>
      <w:r w:rsidR="005714D8">
        <w:t>of</w:t>
      </w:r>
      <w:r w:rsidR="00E16067">
        <w:t xml:space="preserve"> main</w:t>
      </w:r>
      <w:r w:rsidR="005714D8">
        <w:t xml:space="preserve"> class</w:t>
      </w:r>
      <w:r w:rsidR="00E16067">
        <w:t xml:space="preserve"> so the page will be built.</w:t>
      </w:r>
    </w:p>
    <w:p w14:paraId="49EAAAD4" w14:textId="67E769E3" w:rsidR="00056E3C" w:rsidRDefault="00056E3C" w:rsidP="002F11B8">
      <w:pPr>
        <w:pStyle w:val="ListParagraph"/>
        <w:numPr>
          <w:ilvl w:val="0"/>
          <w:numId w:val="20"/>
        </w:numPr>
        <w:spacing w:line="360" w:lineRule="auto"/>
      </w:pPr>
      <w:r>
        <w:t>For the page that need table view, we create model using</w:t>
      </w:r>
      <w:r w:rsidR="00203490">
        <w:t xml:space="preserve"> class</w:t>
      </w:r>
      <w:r>
        <w:t xml:space="preserve"> </w:t>
      </w:r>
      <w:proofErr w:type="spellStart"/>
      <w:r>
        <w:t>SimpleStringProperty</w:t>
      </w:r>
      <w:proofErr w:type="spellEnd"/>
      <w:r>
        <w:t xml:space="preserve"> and </w:t>
      </w:r>
      <w:proofErr w:type="spellStart"/>
      <w:r>
        <w:t>SimpleIntegerProperty</w:t>
      </w:r>
      <w:proofErr w:type="spellEnd"/>
      <w:r>
        <w:t>, we use this</w:t>
      </w:r>
      <w:r w:rsidR="00203490">
        <w:t xml:space="preserve"> class</w:t>
      </w:r>
      <w:r>
        <w:t xml:space="preserve"> </w:t>
      </w:r>
      <w:r w:rsidR="003D6566">
        <w:t xml:space="preserve">so if we want to bind model class with </w:t>
      </w:r>
      <w:proofErr w:type="spellStart"/>
      <w:r w:rsidR="003D6566">
        <w:t>tableview</w:t>
      </w:r>
      <w:proofErr w:type="spellEnd"/>
      <w:r w:rsidR="003D6566">
        <w:t xml:space="preserve">, it’s </w:t>
      </w:r>
      <w:r w:rsidR="003D6566">
        <w:lastRenderedPageBreak/>
        <w:t>easier to do because we just need to get the property when</w:t>
      </w:r>
      <w:r w:rsidR="00721700">
        <w:t xml:space="preserve"> we want to</w:t>
      </w:r>
      <w:r w:rsidR="003D6566">
        <w:t xml:space="preserve"> set</w:t>
      </w:r>
      <w:r w:rsidR="00721700">
        <w:t xml:space="preserve"> the</w:t>
      </w:r>
      <w:r w:rsidR="003D6566">
        <w:t xml:space="preserve"> </w:t>
      </w:r>
      <w:proofErr w:type="spellStart"/>
      <w:r w:rsidR="003D6566">
        <w:t>cellfactory</w:t>
      </w:r>
      <w:proofErr w:type="spellEnd"/>
      <w:r w:rsidR="00721700">
        <w:t xml:space="preserve"> in </w:t>
      </w:r>
      <w:proofErr w:type="spellStart"/>
      <w:r w:rsidR="00721700">
        <w:t>tableview</w:t>
      </w:r>
      <w:proofErr w:type="spellEnd"/>
      <w:r w:rsidR="003D6566">
        <w:t>.</w:t>
      </w:r>
    </w:p>
    <w:p w14:paraId="7D4F41CF" w14:textId="33EFB3FC" w:rsidR="00B2372A" w:rsidRDefault="005F2511" w:rsidP="002F11B8">
      <w:pPr>
        <w:pStyle w:val="ListParagraph"/>
        <w:numPr>
          <w:ilvl w:val="0"/>
          <w:numId w:val="20"/>
        </w:numPr>
        <w:spacing w:line="360" w:lineRule="auto"/>
      </w:pPr>
      <w:r>
        <w:t>Login Page</w:t>
      </w:r>
      <w:r w:rsidR="001409BB">
        <w:t xml:space="preserve"> </w:t>
      </w:r>
      <w:r w:rsidR="00761251">
        <w:rPr>
          <w:noProof/>
        </w:rPr>
        <w:drawing>
          <wp:inline distT="0" distB="0" distL="0" distR="0" wp14:anchorId="5B139FEE" wp14:editId="4973F575">
            <wp:extent cx="6280785" cy="6497320"/>
            <wp:effectExtent l="0" t="0" r="5715" b="0"/>
            <wp:docPr id="869724526"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24526" name="Picture 1" descr="A screenshot of a login box&#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785" cy="6497320"/>
                    </a:xfrm>
                    <a:prstGeom prst="rect">
                      <a:avLst/>
                    </a:prstGeom>
                    <a:noFill/>
                    <a:ln>
                      <a:noFill/>
                    </a:ln>
                  </pic:spPr>
                </pic:pic>
              </a:graphicData>
            </a:graphic>
          </wp:inline>
        </w:drawing>
      </w:r>
    </w:p>
    <w:p w14:paraId="78D18B2E" w14:textId="33D1AE25" w:rsidR="007F26DC" w:rsidRDefault="00D721E9" w:rsidP="002723BD">
      <w:pPr>
        <w:ind w:firstLine="360"/>
        <w:rPr>
          <w:noProof/>
        </w:rPr>
      </w:pPr>
      <w:r>
        <w:rPr>
          <w:noProof/>
        </w:rPr>
        <w:t xml:space="preserve">This is the login page, </w:t>
      </w:r>
      <w:r w:rsidR="00B355EC">
        <w:rPr>
          <w:noProof/>
        </w:rPr>
        <w:t xml:space="preserve">it requires to input user’s name and password to login to the </w:t>
      </w:r>
      <w:r w:rsidR="00A46AE3">
        <w:rPr>
          <w:noProof/>
        </w:rPr>
        <w:t>home</w:t>
      </w:r>
      <w:r w:rsidR="00B355EC">
        <w:rPr>
          <w:noProof/>
        </w:rPr>
        <w:t xml:space="preserve"> page</w:t>
      </w:r>
      <w:r w:rsidR="000E671B">
        <w:rPr>
          <w:noProof/>
        </w:rPr>
        <w:t>,</w:t>
      </w:r>
      <w:r w:rsidR="008D22EE">
        <w:rPr>
          <w:noProof/>
        </w:rPr>
        <w:t xml:space="preserve"> or redirect to the register page </w:t>
      </w:r>
      <w:r w:rsidR="00A26FB7">
        <w:rPr>
          <w:noProof/>
        </w:rPr>
        <w:t>if account is not created yet by clicking the hyperlink.</w:t>
      </w:r>
      <w:r w:rsidR="00E03315">
        <w:rPr>
          <w:noProof/>
        </w:rPr>
        <w:t xml:space="preserve"> This page</w:t>
      </w:r>
      <w:r w:rsidR="002124D0">
        <w:rPr>
          <w:noProof/>
        </w:rPr>
        <w:t xml:space="preserve"> </w:t>
      </w:r>
      <w:r w:rsidR="003A41B2">
        <w:rPr>
          <w:noProof/>
        </w:rPr>
        <w:t>uses vbox to contain logi</w:t>
      </w:r>
      <w:r w:rsidR="000E280C">
        <w:rPr>
          <w:noProof/>
        </w:rPr>
        <w:t>n</w:t>
      </w:r>
      <w:r w:rsidR="003A41B2">
        <w:rPr>
          <w:noProof/>
        </w:rPr>
        <w:t xml:space="preserve"> label, username grid, password grid, login button, and register link.</w:t>
      </w:r>
      <w:r w:rsidR="002723BD">
        <w:rPr>
          <w:noProof/>
        </w:rPr>
        <w:t xml:space="preserve"> </w:t>
      </w:r>
      <w:r w:rsidR="00921337">
        <w:rPr>
          <w:noProof/>
        </w:rPr>
        <w:t xml:space="preserve">This page also uses grid pane to </w:t>
      </w:r>
      <w:r w:rsidR="00745C10">
        <w:rPr>
          <w:noProof/>
        </w:rPr>
        <w:t xml:space="preserve">set the </w:t>
      </w:r>
      <w:r w:rsidR="007A4DA5">
        <w:rPr>
          <w:noProof/>
        </w:rPr>
        <w:t xml:space="preserve">username grid and password grid. </w:t>
      </w:r>
      <w:r w:rsidR="00A26FB7">
        <w:rPr>
          <w:noProof/>
        </w:rPr>
        <w:t>T</w:t>
      </w:r>
      <w:r w:rsidR="002723BD">
        <w:rPr>
          <w:noProof/>
        </w:rPr>
        <w:t>his page is created by using</w:t>
      </w:r>
      <w:r w:rsidR="00543F27">
        <w:rPr>
          <w:noProof/>
        </w:rPr>
        <w:t xml:space="preserve"> </w:t>
      </w:r>
      <w:r w:rsidR="00775CA9">
        <w:rPr>
          <w:noProof/>
        </w:rPr>
        <w:t>these components:</w:t>
      </w:r>
    </w:p>
    <w:p w14:paraId="0C10630B" w14:textId="7CB3F678" w:rsidR="00775CA9" w:rsidRDefault="00A871F0" w:rsidP="00775CA9">
      <w:pPr>
        <w:pStyle w:val="ListParagraph"/>
        <w:numPr>
          <w:ilvl w:val="0"/>
          <w:numId w:val="23"/>
        </w:numPr>
        <w:rPr>
          <w:noProof/>
        </w:rPr>
      </w:pPr>
      <w:r w:rsidRPr="00EF5764">
        <w:rPr>
          <w:b/>
          <w:bCs/>
          <w:noProof/>
        </w:rPr>
        <w:t>Label</w:t>
      </w:r>
      <w:r>
        <w:rPr>
          <w:noProof/>
        </w:rPr>
        <w:t xml:space="preserve"> for the login title, username</w:t>
      </w:r>
      <w:r w:rsidR="00D92E0B">
        <w:rPr>
          <w:noProof/>
        </w:rPr>
        <w:t xml:space="preserve"> title</w:t>
      </w:r>
      <w:r>
        <w:rPr>
          <w:noProof/>
        </w:rPr>
        <w:t>, and password</w:t>
      </w:r>
      <w:r w:rsidR="00D92E0B">
        <w:rPr>
          <w:noProof/>
        </w:rPr>
        <w:t xml:space="preserve"> title,</w:t>
      </w:r>
    </w:p>
    <w:p w14:paraId="5B0F4184" w14:textId="60317BE6" w:rsidR="00D92E0B" w:rsidRDefault="00A96647" w:rsidP="00775CA9">
      <w:pPr>
        <w:pStyle w:val="ListParagraph"/>
        <w:numPr>
          <w:ilvl w:val="0"/>
          <w:numId w:val="23"/>
        </w:numPr>
        <w:rPr>
          <w:noProof/>
        </w:rPr>
      </w:pPr>
      <w:r w:rsidRPr="00EF5764">
        <w:rPr>
          <w:b/>
          <w:bCs/>
          <w:noProof/>
        </w:rPr>
        <w:t>Text field</w:t>
      </w:r>
      <w:r>
        <w:rPr>
          <w:noProof/>
        </w:rPr>
        <w:t xml:space="preserve"> </w:t>
      </w:r>
      <w:r w:rsidR="00BC6057">
        <w:rPr>
          <w:noProof/>
        </w:rPr>
        <w:t>for the username input</w:t>
      </w:r>
    </w:p>
    <w:p w14:paraId="550953B7" w14:textId="7FC4548A" w:rsidR="00BC6057" w:rsidRDefault="00485ED4" w:rsidP="00775CA9">
      <w:pPr>
        <w:pStyle w:val="ListParagraph"/>
        <w:numPr>
          <w:ilvl w:val="0"/>
          <w:numId w:val="23"/>
        </w:numPr>
        <w:rPr>
          <w:noProof/>
        </w:rPr>
      </w:pPr>
      <w:r w:rsidRPr="00EF5764">
        <w:rPr>
          <w:b/>
          <w:bCs/>
          <w:noProof/>
        </w:rPr>
        <w:t>Password</w:t>
      </w:r>
      <w:r>
        <w:rPr>
          <w:noProof/>
        </w:rPr>
        <w:t xml:space="preserve"> field for the password</w:t>
      </w:r>
      <w:r w:rsidR="00E40B70">
        <w:rPr>
          <w:noProof/>
        </w:rPr>
        <w:t xml:space="preserve"> input</w:t>
      </w:r>
    </w:p>
    <w:p w14:paraId="3DF11ED9" w14:textId="2D2E5D2A" w:rsidR="00E65169" w:rsidRDefault="00E65169" w:rsidP="00775CA9">
      <w:pPr>
        <w:pStyle w:val="ListParagraph"/>
        <w:numPr>
          <w:ilvl w:val="0"/>
          <w:numId w:val="23"/>
        </w:numPr>
        <w:rPr>
          <w:noProof/>
        </w:rPr>
      </w:pPr>
      <w:r w:rsidRPr="00EF5764">
        <w:rPr>
          <w:b/>
          <w:bCs/>
          <w:noProof/>
        </w:rPr>
        <w:lastRenderedPageBreak/>
        <w:t>Button</w:t>
      </w:r>
      <w:r>
        <w:rPr>
          <w:noProof/>
        </w:rPr>
        <w:t xml:space="preserve"> </w:t>
      </w:r>
      <w:r w:rsidR="00B90334">
        <w:rPr>
          <w:noProof/>
        </w:rPr>
        <w:t>for login button</w:t>
      </w:r>
    </w:p>
    <w:p w14:paraId="5BEB362B" w14:textId="1A978184" w:rsidR="0058598D" w:rsidRDefault="0058598D" w:rsidP="00775CA9">
      <w:pPr>
        <w:pStyle w:val="ListParagraph"/>
        <w:numPr>
          <w:ilvl w:val="0"/>
          <w:numId w:val="23"/>
        </w:numPr>
        <w:rPr>
          <w:noProof/>
        </w:rPr>
      </w:pPr>
      <w:r w:rsidRPr="00EF5764">
        <w:rPr>
          <w:b/>
          <w:bCs/>
          <w:noProof/>
        </w:rPr>
        <w:t>Hyperlink</w:t>
      </w:r>
      <w:r>
        <w:rPr>
          <w:noProof/>
        </w:rPr>
        <w:t xml:space="preserve"> to </w:t>
      </w:r>
      <w:r w:rsidR="00897286">
        <w:rPr>
          <w:noProof/>
        </w:rPr>
        <w:t xml:space="preserve">redirect </w:t>
      </w:r>
      <w:r w:rsidR="00A9321F">
        <w:rPr>
          <w:noProof/>
        </w:rPr>
        <w:t>to register page</w:t>
      </w:r>
    </w:p>
    <w:p w14:paraId="438B180E" w14:textId="5FAE11DA" w:rsidR="00A9321F" w:rsidRDefault="008D22EE" w:rsidP="00775CA9">
      <w:pPr>
        <w:pStyle w:val="ListParagraph"/>
        <w:numPr>
          <w:ilvl w:val="0"/>
          <w:numId w:val="23"/>
        </w:numPr>
        <w:rPr>
          <w:noProof/>
        </w:rPr>
      </w:pPr>
      <w:r w:rsidRPr="00EF5764">
        <w:rPr>
          <w:b/>
          <w:bCs/>
          <w:noProof/>
        </w:rPr>
        <w:t>Alert</w:t>
      </w:r>
      <w:r>
        <w:rPr>
          <w:noProof/>
        </w:rPr>
        <w:t xml:space="preserve"> to display pop-up errors</w:t>
      </w:r>
      <w:r w:rsidR="001409BB">
        <w:rPr>
          <w:noProof/>
        </w:rPr>
        <w:t xml:space="preserve"> </w:t>
      </w:r>
    </w:p>
    <w:p w14:paraId="05E95813" w14:textId="77777777" w:rsidR="00580DA3" w:rsidRDefault="00580DA3" w:rsidP="00580DA3">
      <w:pPr>
        <w:ind w:left="360"/>
        <w:rPr>
          <w:noProof/>
        </w:rPr>
      </w:pPr>
    </w:p>
    <w:p w14:paraId="41AFE55C" w14:textId="433EB857" w:rsidR="00580DA3" w:rsidRDefault="00580DA3" w:rsidP="00580DA3">
      <w:pPr>
        <w:ind w:left="360"/>
        <w:rPr>
          <w:noProof/>
        </w:rPr>
      </w:pPr>
      <w:r>
        <w:rPr>
          <w:noProof/>
        </w:rPr>
        <w:t>Algorithm:</w:t>
      </w:r>
    </w:p>
    <w:p w14:paraId="2B9BC99E" w14:textId="66D82DE6" w:rsidR="00580DA3" w:rsidRDefault="00580DA3" w:rsidP="00580DA3">
      <w:pPr>
        <w:pStyle w:val="ListParagraph"/>
        <w:numPr>
          <w:ilvl w:val="0"/>
          <w:numId w:val="23"/>
        </w:numPr>
        <w:rPr>
          <w:noProof/>
        </w:rPr>
      </w:pPr>
      <w:r>
        <w:rPr>
          <w:noProof/>
        </w:rPr>
        <w:t>So the first step to login, I will check the  username inside the field text, is it exist or not (this function will select the username based on the database, if the user data not found -&gt; it will be get an error, The function will return false if get an error. Otherwise, if it found, the function will store the selected row into user object and also return true.</w:t>
      </w:r>
    </w:p>
    <w:p w14:paraId="72965930" w14:textId="591F4753" w:rsidR="00580DA3" w:rsidRDefault="00580DA3" w:rsidP="00580DA3">
      <w:pPr>
        <w:pStyle w:val="ListParagraph"/>
        <w:numPr>
          <w:ilvl w:val="0"/>
          <w:numId w:val="23"/>
        </w:numPr>
        <w:rPr>
          <w:noProof/>
        </w:rPr>
      </w:pPr>
      <w:r>
        <w:rPr>
          <w:noProof/>
        </w:rPr>
        <w:t>If username found, it check again</w:t>
      </w:r>
      <w:r w:rsidR="003732F7">
        <w:rPr>
          <w:noProof/>
        </w:rPr>
        <w:t xml:space="preserve"> is the password is correct according to the username in database or not. If true the it will check the role, is it admin or user. If user redirect to homepage, if admin redirect to cup management.</w:t>
      </w:r>
    </w:p>
    <w:p w14:paraId="294A467C" w14:textId="353D5DB3" w:rsidR="007F26DC" w:rsidRDefault="007F26DC" w:rsidP="007F26DC">
      <w:pPr>
        <w:ind w:firstLine="720"/>
      </w:pPr>
      <w:r>
        <w:rPr>
          <w:noProof/>
        </w:rPr>
        <w:drawing>
          <wp:inline distT="0" distB="0" distL="0" distR="0" wp14:anchorId="50C96CE6" wp14:editId="09EE82E4">
            <wp:extent cx="6280785" cy="6461125"/>
            <wp:effectExtent l="0" t="0" r="5715" b="0"/>
            <wp:docPr id="134547624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76249" name="Picture 1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785" cy="6461125"/>
                    </a:xfrm>
                    <a:prstGeom prst="rect">
                      <a:avLst/>
                    </a:prstGeom>
                    <a:noFill/>
                    <a:ln>
                      <a:noFill/>
                    </a:ln>
                  </pic:spPr>
                </pic:pic>
              </a:graphicData>
            </a:graphic>
          </wp:inline>
        </w:drawing>
      </w:r>
    </w:p>
    <w:p w14:paraId="1C5556A4" w14:textId="77777777" w:rsidR="00AF475D" w:rsidRDefault="00AF475D" w:rsidP="00AF475D">
      <w:pPr>
        <w:ind w:firstLine="720"/>
      </w:pPr>
    </w:p>
    <w:p w14:paraId="44B6D861" w14:textId="08FDD1C0" w:rsidR="00AF475D" w:rsidRPr="00AF475D" w:rsidRDefault="00AF475D" w:rsidP="00AF475D">
      <w:pPr>
        <w:ind w:firstLine="720"/>
      </w:pPr>
      <w:r>
        <w:lastRenderedPageBreak/>
        <w:t xml:space="preserve">This pop-up error </w:t>
      </w:r>
      <w:r w:rsidR="008B0A48">
        <w:t xml:space="preserve">message </w:t>
      </w:r>
      <w:r w:rsidR="00A131BD">
        <w:t xml:space="preserve">validation </w:t>
      </w:r>
      <w:r>
        <w:t>occurs when</w:t>
      </w:r>
      <w:r w:rsidR="008867A9">
        <w:t xml:space="preserve"> </w:t>
      </w:r>
      <w:r w:rsidR="00F079B4">
        <w:t>either username field or password field is empty</w:t>
      </w:r>
      <w:r w:rsidR="00A46AE3">
        <w:t>.</w:t>
      </w:r>
      <w:r w:rsidR="001B074C">
        <w:t xml:space="preserve"> </w:t>
      </w:r>
    </w:p>
    <w:p w14:paraId="0B8F3D4A" w14:textId="2E447C56" w:rsidR="002F11B8" w:rsidRDefault="008A5B6E" w:rsidP="002F11B8">
      <w:pPr>
        <w:pStyle w:val="ListParagraph"/>
        <w:numPr>
          <w:ilvl w:val="0"/>
          <w:numId w:val="20"/>
        </w:numPr>
        <w:spacing w:line="360" w:lineRule="auto"/>
      </w:pPr>
      <w:r>
        <w:t>Register Page</w:t>
      </w:r>
      <w:r w:rsidR="00761251">
        <w:rPr>
          <w:noProof/>
        </w:rPr>
        <w:drawing>
          <wp:inline distT="0" distB="0" distL="0" distR="0" wp14:anchorId="0E2D05ED" wp14:editId="7862EEC8">
            <wp:extent cx="6280785" cy="6471285"/>
            <wp:effectExtent l="0" t="0" r="5715" b="5715"/>
            <wp:docPr id="1097711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1134"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785" cy="6471285"/>
                    </a:xfrm>
                    <a:prstGeom prst="rect">
                      <a:avLst/>
                    </a:prstGeom>
                    <a:noFill/>
                    <a:ln>
                      <a:noFill/>
                    </a:ln>
                  </pic:spPr>
                </pic:pic>
              </a:graphicData>
            </a:graphic>
          </wp:inline>
        </w:drawing>
      </w:r>
    </w:p>
    <w:p w14:paraId="24946753" w14:textId="0379A939" w:rsidR="00023DE8" w:rsidRDefault="00023DE8" w:rsidP="005969A5">
      <w:pPr>
        <w:spacing w:line="360" w:lineRule="auto"/>
        <w:ind w:firstLine="360"/>
      </w:pPr>
      <w:r>
        <w:t xml:space="preserve">This is the register page, it requires </w:t>
      </w:r>
      <w:r w:rsidR="007C6227">
        <w:t>username, email, password, and gender to create an account</w:t>
      </w:r>
      <w:r w:rsidR="00A22F01">
        <w:t xml:space="preserve"> or redirect the page to login page</w:t>
      </w:r>
      <w:r w:rsidR="00FD4B66">
        <w:t xml:space="preserve"> if the account is already created by clicking the login page hyperlink</w:t>
      </w:r>
      <w:r w:rsidR="007C6227">
        <w:t>.</w:t>
      </w:r>
      <w:r w:rsidR="001B074C">
        <w:t xml:space="preserve"> </w:t>
      </w:r>
      <w:r w:rsidR="005969A5">
        <w:t xml:space="preserve">This page is created using the </w:t>
      </w:r>
      <w:proofErr w:type="spellStart"/>
      <w:r w:rsidR="005969A5">
        <w:t>vbox</w:t>
      </w:r>
      <w:proofErr w:type="spellEnd"/>
      <w:r w:rsidR="0083338B">
        <w:t xml:space="preserve"> to contain the register label, </w:t>
      </w:r>
      <w:r w:rsidR="00AC0E55">
        <w:t xml:space="preserve">username grid, email grid, password grid, </w:t>
      </w:r>
      <w:r w:rsidR="00B8131E">
        <w:t xml:space="preserve">gender </w:t>
      </w:r>
      <w:r w:rsidR="00A22F01">
        <w:t xml:space="preserve">grid and </w:t>
      </w:r>
      <w:r w:rsidR="00B8131E">
        <w:t>button,</w:t>
      </w:r>
      <w:r w:rsidR="00A22F01">
        <w:t xml:space="preserve"> and</w:t>
      </w:r>
      <w:r w:rsidR="00B8131E">
        <w:t xml:space="preserve"> login page hyperlink. </w:t>
      </w:r>
      <w:r w:rsidR="00FD4B66">
        <w:t xml:space="preserve">This page also uses </w:t>
      </w:r>
      <w:proofErr w:type="gramStart"/>
      <w:r w:rsidR="00FD4B66">
        <w:t>grid</w:t>
      </w:r>
      <w:proofErr w:type="gramEnd"/>
      <w:r w:rsidR="00FD4B66">
        <w:t xml:space="preserve"> pane to set the</w:t>
      </w:r>
      <w:r w:rsidR="007F7043">
        <w:t xml:space="preserve"> username grid, password grid, email grid, and gender grid.</w:t>
      </w:r>
      <w:r w:rsidR="007326E4">
        <w:t xml:space="preserve"> </w:t>
      </w:r>
      <w:r w:rsidR="000A2E29">
        <w:t xml:space="preserve">To </w:t>
      </w:r>
      <w:r w:rsidR="0073796F">
        <w:t xml:space="preserve">get </w:t>
      </w:r>
      <w:r w:rsidR="000A2E29">
        <w:t>the user id</w:t>
      </w:r>
      <w:r w:rsidR="00064D48">
        <w:t xml:space="preserve"> is to count total row in the table</w:t>
      </w:r>
      <w:r w:rsidR="0073796F">
        <w:t xml:space="preserve"> </w:t>
      </w:r>
      <w:proofErr w:type="spellStart"/>
      <w:r w:rsidR="0073796F">
        <w:t>msuser</w:t>
      </w:r>
      <w:proofErr w:type="spellEnd"/>
      <w:r w:rsidR="0073796F">
        <w:t>.</w:t>
      </w:r>
      <w:r w:rsidR="007F7043">
        <w:t xml:space="preserve"> </w:t>
      </w:r>
      <w:r w:rsidR="007326E4">
        <w:t>This page</w:t>
      </w:r>
      <w:r w:rsidR="007F7043">
        <w:t xml:space="preserve"> is created using these components:</w:t>
      </w:r>
    </w:p>
    <w:p w14:paraId="1851882E" w14:textId="1AD85A0B" w:rsidR="007F7043" w:rsidRDefault="003F7DD9" w:rsidP="003F7DD9">
      <w:pPr>
        <w:pStyle w:val="ListParagraph"/>
        <w:numPr>
          <w:ilvl w:val="0"/>
          <w:numId w:val="23"/>
        </w:numPr>
        <w:spacing w:line="360" w:lineRule="auto"/>
      </w:pPr>
      <w:r w:rsidRPr="00EF5764">
        <w:rPr>
          <w:b/>
          <w:bCs/>
        </w:rPr>
        <w:lastRenderedPageBreak/>
        <w:t>Label</w:t>
      </w:r>
      <w:r>
        <w:t xml:space="preserve"> </w:t>
      </w:r>
      <w:r w:rsidR="000A72C0">
        <w:t>for reg</w:t>
      </w:r>
      <w:r w:rsidR="000212BF">
        <w:t>ister title, username title, email title, password title, and gender title</w:t>
      </w:r>
    </w:p>
    <w:p w14:paraId="07C19144" w14:textId="4315A56D" w:rsidR="000212BF" w:rsidRDefault="000212BF" w:rsidP="003F7DD9">
      <w:pPr>
        <w:pStyle w:val="ListParagraph"/>
        <w:numPr>
          <w:ilvl w:val="0"/>
          <w:numId w:val="23"/>
        </w:numPr>
        <w:spacing w:line="360" w:lineRule="auto"/>
      </w:pPr>
      <w:r w:rsidRPr="00EF5764">
        <w:rPr>
          <w:b/>
          <w:bCs/>
        </w:rPr>
        <w:t>Text field</w:t>
      </w:r>
      <w:r>
        <w:t xml:space="preserve"> for username and email input</w:t>
      </w:r>
    </w:p>
    <w:p w14:paraId="0BB2182A" w14:textId="226F98FA" w:rsidR="000212BF" w:rsidRDefault="000212BF" w:rsidP="003F7DD9">
      <w:pPr>
        <w:pStyle w:val="ListParagraph"/>
        <w:numPr>
          <w:ilvl w:val="0"/>
          <w:numId w:val="23"/>
        </w:numPr>
        <w:spacing w:line="360" w:lineRule="auto"/>
      </w:pPr>
      <w:r w:rsidRPr="00EF5764">
        <w:rPr>
          <w:b/>
          <w:bCs/>
        </w:rPr>
        <w:t>Password</w:t>
      </w:r>
      <w:r>
        <w:t xml:space="preserve"> field for password input</w:t>
      </w:r>
    </w:p>
    <w:p w14:paraId="44AE6069" w14:textId="1BC3F7D7" w:rsidR="000212BF" w:rsidRDefault="000212BF" w:rsidP="003F7DD9">
      <w:pPr>
        <w:pStyle w:val="ListParagraph"/>
        <w:numPr>
          <w:ilvl w:val="0"/>
          <w:numId w:val="23"/>
        </w:numPr>
        <w:spacing w:line="360" w:lineRule="auto"/>
      </w:pPr>
      <w:r w:rsidRPr="00EF5764">
        <w:rPr>
          <w:b/>
          <w:bCs/>
        </w:rPr>
        <w:t>Radio</w:t>
      </w:r>
      <w:r>
        <w:t xml:space="preserve"> button to sele</w:t>
      </w:r>
      <w:r w:rsidR="00EF5764">
        <w:t xml:space="preserve">ct </w:t>
      </w:r>
      <w:proofErr w:type="gramStart"/>
      <w:r w:rsidR="00EF5764">
        <w:t>gender</w:t>
      </w:r>
      <w:proofErr w:type="gramEnd"/>
    </w:p>
    <w:p w14:paraId="68521684" w14:textId="597F6C76" w:rsidR="00EF5764" w:rsidRDefault="00EF5764" w:rsidP="003F7DD9">
      <w:pPr>
        <w:pStyle w:val="ListParagraph"/>
        <w:numPr>
          <w:ilvl w:val="0"/>
          <w:numId w:val="23"/>
        </w:numPr>
        <w:spacing w:line="360" w:lineRule="auto"/>
      </w:pPr>
      <w:r w:rsidRPr="00EF5764">
        <w:rPr>
          <w:b/>
          <w:bCs/>
        </w:rPr>
        <w:t>Button</w:t>
      </w:r>
      <w:r>
        <w:t xml:space="preserve"> for register button</w:t>
      </w:r>
    </w:p>
    <w:p w14:paraId="68347110" w14:textId="47F34B97" w:rsidR="00EF5764" w:rsidRDefault="00EF5764" w:rsidP="003F7DD9">
      <w:pPr>
        <w:pStyle w:val="ListParagraph"/>
        <w:numPr>
          <w:ilvl w:val="0"/>
          <w:numId w:val="23"/>
        </w:numPr>
        <w:spacing w:line="360" w:lineRule="auto"/>
      </w:pPr>
      <w:r w:rsidRPr="00EF5764">
        <w:rPr>
          <w:b/>
          <w:bCs/>
        </w:rPr>
        <w:t>Hyperlink</w:t>
      </w:r>
      <w:r>
        <w:t xml:space="preserve"> to redirect to login </w:t>
      </w:r>
      <w:proofErr w:type="gramStart"/>
      <w:r>
        <w:t>page</w:t>
      </w:r>
      <w:proofErr w:type="gramEnd"/>
    </w:p>
    <w:p w14:paraId="4ED618F4" w14:textId="311DE5DC" w:rsidR="00EF5764" w:rsidRDefault="00EF5764" w:rsidP="003F7DD9">
      <w:pPr>
        <w:pStyle w:val="ListParagraph"/>
        <w:numPr>
          <w:ilvl w:val="0"/>
          <w:numId w:val="23"/>
        </w:numPr>
        <w:spacing w:line="360" w:lineRule="auto"/>
      </w:pPr>
      <w:r w:rsidRPr="00EF5764">
        <w:rPr>
          <w:b/>
          <w:bCs/>
        </w:rPr>
        <w:t>Alert</w:t>
      </w:r>
      <w:r>
        <w:t xml:space="preserve"> to display pop-up </w:t>
      </w:r>
      <w:proofErr w:type="gramStart"/>
      <w:r>
        <w:t>errors</w:t>
      </w:r>
      <w:proofErr w:type="gramEnd"/>
    </w:p>
    <w:p w14:paraId="359F38D0" w14:textId="77777777" w:rsidR="003732F7" w:rsidRDefault="003732F7" w:rsidP="003732F7">
      <w:pPr>
        <w:spacing w:line="360" w:lineRule="auto"/>
        <w:ind w:left="360"/>
      </w:pPr>
    </w:p>
    <w:p w14:paraId="5BCC4915" w14:textId="35880CC2" w:rsidR="00907D2C" w:rsidRDefault="003732F7" w:rsidP="003732F7">
      <w:pPr>
        <w:spacing w:line="360" w:lineRule="auto"/>
        <w:ind w:left="360"/>
      </w:pPr>
      <w:r>
        <w:t>Algorithm:</w:t>
      </w:r>
    </w:p>
    <w:p w14:paraId="1ABF0E81" w14:textId="5EAE25F5" w:rsidR="003732F7" w:rsidRDefault="003732F7" w:rsidP="003732F7">
      <w:pPr>
        <w:pStyle w:val="ListParagraph"/>
        <w:numPr>
          <w:ilvl w:val="0"/>
          <w:numId w:val="23"/>
        </w:numPr>
        <w:spacing w:line="360" w:lineRule="auto"/>
      </w:pPr>
      <w:r>
        <w:t>Firs</w:t>
      </w:r>
      <w:r w:rsidR="00580026">
        <w:t>t</w:t>
      </w:r>
      <w:r>
        <w:t xml:space="preserve"> step</w:t>
      </w:r>
      <w:r w:rsidR="00C430BD">
        <w:t xml:space="preserve"> </w:t>
      </w:r>
      <w:proofErr w:type="gramStart"/>
      <w:r w:rsidR="00C430BD">
        <w:t>retrieve</w:t>
      </w:r>
      <w:proofErr w:type="gramEnd"/>
      <w:r w:rsidR="00C430BD">
        <w:t xml:space="preserve"> the data from every field text that exist, after that the data will be checked based on the all validation like email must ends with @gmail.com, password len</w:t>
      </w:r>
      <w:r w:rsidR="00580026">
        <w:t>gth</w:t>
      </w:r>
      <w:r w:rsidR="004101F1">
        <w:t xml:space="preserve">, and for alphanumeric validation we use function </w:t>
      </w:r>
      <w:proofErr w:type="spellStart"/>
      <w:r w:rsidR="004101F1">
        <w:t>isLetterOrDigit</w:t>
      </w:r>
      <w:proofErr w:type="spellEnd"/>
      <w:r w:rsidR="004101F1">
        <w:t xml:space="preserve"> when looping into string that have been converted to array of char. This function </w:t>
      </w:r>
      <w:proofErr w:type="gramStart"/>
      <w:r w:rsidR="004101F1">
        <w:t>check is</w:t>
      </w:r>
      <w:proofErr w:type="gramEnd"/>
      <w:r w:rsidR="004101F1">
        <w:t xml:space="preserve"> the character a letter or digit if not </w:t>
      </w:r>
      <w:proofErr w:type="gramStart"/>
      <w:r w:rsidR="004101F1">
        <w:t>both the</w:t>
      </w:r>
      <w:proofErr w:type="gramEnd"/>
      <w:r w:rsidR="004101F1">
        <w:t xml:space="preserve"> function return false.</w:t>
      </w:r>
    </w:p>
    <w:p w14:paraId="4B957088" w14:textId="07269357" w:rsidR="00580026" w:rsidRDefault="00580026" w:rsidP="003732F7">
      <w:pPr>
        <w:pStyle w:val="ListParagraph"/>
        <w:numPr>
          <w:ilvl w:val="0"/>
          <w:numId w:val="23"/>
        </w:numPr>
        <w:spacing w:line="360" w:lineRule="auto"/>
      </w:pPr>
      <w:r>
        <w:t xml:space="preserve">If all validation </w:t>
      </w:r>
      <w:proofErr w:type="gramStart"/>
      <w:r>
        <w:t>have</w:t>
      </w:r>
      <w:proofErr w:type="gramEnd"/>
      <w:r>
        <w:t xml:space="preserve"> been passed, the next thing it needs to check is the username and email are unique or not. This </w:t>
      </w:r>
      <w:proofErr w:type="gramStart"/>
      <w:r>
        <w:t>done</w:t>
      </w:r>
      <w:proofErr w:type="gramEnd"/>
      <w:r>
        <w:t xml:space="preserve"> by using try and catch. Because I modified the column for username and email by adding UNIQUE keyword. The </w:t>
      </w:r>
      <w:proofErr w:type="spellStart"/>
      <w:r>
        <w:t>sql</w:t>
      </w:r>
      <w:proofErr w:type="spellEnd"/>
      <w:r>
        <w:t xml:space="preserve"> with </w:t>
      </w:r>
      <w:proofErr w:type="gramStart"/>
      <w:r>
        <w:t>give</w:t>
      </w:r>
      <w:proofErr w:type="gramEnd"/>
      <w:r>
        <w:t xml:space="preserve"> me an error if the username or password is not unique. If get the error, the alert pop up will be shown.</w:t>
      </w:r>
    </w:p>
    <w:p w14:paraId="6DC56572" w14:textId="4EF6D266" w:rsidR="004101F1" w:rsidRDefault="00580026" w:rsidP="004101F1">
      <w:pPr>
        <w:pStyle w:val="ListParagraph"/>
        <w:numPr>
          <w:ilvl w:val="0"/>
          <w:numId w:val="23"/>
        </w:numPr>
        <w:spacing w:line="360" w:lineRule="auto"/>
      </w:pPr>
      <w:r>
        <w:t>If email and username is unique. The data will be inserted by using INSERT query to database.</w:t>
      </w:r>
      <w:r w:rsidR="005714D8">
        <w:t xml:space="preserve"> </w:t>
      </w:r>
      <w:r w:rsidR="004101F1">
        <w:t xml:space="preserve">For the </w:t>
      </w:r>
      <w:proofErr w:type="spellStart"/>
      <w:r w:rsidR="004101F1">
        <w:t>userId</w:t>
      </w:r>
      <w:proofErr w:type="spellEnd"/>
      <w:r w:rsidR="004101F1">
        <w:t xml:space="preserve"> we use these following step </w:t>
      </w:r>
    </w:p>
    <w:p w14:paraId="093F93BF" w14:textId="503F8B69" w:rsidR="004101F1" w:rsidRDefault="004101F1" w:rsidP="004101F1">
      <w:pPr>
        <w:pStyle w:val="ListParagraph"/>
        <w:numPr>
          <w:ilvl w:val="1"/>
          <w:numId w:val="23"/>
        </w:numPr>
        <w:spacing w:line="360" w:lineRule="auto"/>
      </w:pPr>
      <w:r>
        <w:t>First count all row in the database using aggregate function COUNT</w:t>
      </w:r>
    </w:p>
    <w:p w14:paraId="529AA034" w14:textId="33E9D4AD" w:rsidR="004101F1" w:rsidRDefault="004101F1" w:rsidP="004101F1">
      <w:pPr>
        <w:pStyle w:val="ListParagraph"/>
        <w:numPr>
          <w:ilvl w:val="1"/>
          <w:numId w:val="23"/>
        </w:numPr>
        <w:spacing w:line="360" w:lineRule="auto"/>
      </w:pPr>
      <w:r>
        <w:t xml:space="preserve">After </w:t>
      </w:r>
      <w:proofErr w:type="gramStart"/>
      <w:r>
        <w:t>get</w:t>
      </w:r>
      <w:proofErr w:type="gramEnd"/>
      <w:r>
        <w:t xml:space="preserve"> the count of all rows we use string format to </w:t>
      </w:r>
      <w:proofErr w:type="spellStart"/>
      <w:r>
        <w:t>padd</w:t>
      </w:r>
      <w:proofErr w:type="spellEnd"/>
      <w:r>
        <w:t xml:space="preserve"> 0 to the id string</w:t>
      </w:r>
      <w:r w:rsidR="00DD0930">
        <w:t xml:space="preserve"> + count result + 1</w:t>
      </w:r>
    </w:p>
    <w:p w14:paraId="476F4E1F" w14:textId="77777777" w:rsidR="00DD0930" w:rsidRDefault="00DD0930" w:rsidP="00DD0930">
      <w:pPr>
        <w:spacing w:line="360" w:lineRule="auto"/>
      </w:pPr>
    </w:p>
    <w:p w14:paraId="28AEB4BA" w14:textId="77777777" w:rsidR="00580026" w:rsidRDefault="00580026" w:rsidP="00580026">
      <w:pPr>
        <w:spacing w:line="360" w:lineRule="auto"/>
      </w:pPr>
    </w:p>
    <w:p w14:paraId="6057C1C3" w14:textId="466E6BD4" w:rsidR="00907D2C" w:rsidRDefault="003A1F9F" w:rsidP="00907D2C">
      <w:pPr>
        <w:spacing w:line="360" w:lineRule="auto"/>
        <w:ind w:left="360"/>
      </w:pPr>
      <w:r>
        <w:rPr>
          <w:noProof/>
        </w:rPr>
        <w:lastRenderedPageBreak/>
        <w:drawing>
          <wp:inline distT="0" distB="0" distL="0" distR="0" wp14:anchorId="49A908CF" wp14:editId="18B1C254">
            <wp:extent cx="6280785" cy="6461760"/>
            <wp:effectExtent l="0" t="0" r="5715" b="0"/>
            <wp:docPr id="1331410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10106"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0785" cy="6461760"/>
                    </a:xfrm>
                    <a:prstGeom prst="rect">
                      <a:avLst/>
                    </a:prstGeom>
                    <a:noFill/>
                    <a:ln>
                      <a:noFill/>
                    </a:ln>
                  </pic:spPr>
                </pic:pic>
              </a:graphicData>
            </a:graphic>
          </wp:inline>
        </w:drawing>
      </w:r>
    </w:p>
    <w:p w14:paraId="15A9EEEB" w14:textId="76BFB726" w:rsidR="003A1F9F" w:rsidRDefault="003A1F9F" w:rsidP="00907D2C">
      <w:pPr>
        <w:spacing w:line="360" w:lineRule="auto"/>
        <w:ind w:left="360"/>
      </w:pPr>
      <w:r>
        <w:t xml:space="preserve">This is </w:t>
      </w:r>
      <w:r w:rsidR="005C40B9">
        <w:t>one of the pop-up error</w:t>
      </w:r>
      <w:r w:rsidR="00A35FCD">
        <w:t xml:space="preserve"> </w:t>
      </w:r>
      <w:proofErr w:type="gramStart"/>
      <w:r w:rsidR="00A35FCD">
        <w:t>message</w:t>
      </w:r>
      <w:proofErr w:type="gramEnd"/>
      <w:r w:rsidR="005C40B9">
        <w:t xml:space="preserve"> </w:t>
      </w:r>
      <w:r w:rsidR="008B0A48">
        <w:t xml:space="preserve">that will occur </w:t>
      </w:r>
      <w:r w:rsidR="005C40B9">
        <w:t xml:space="preserve">when </w:t>
      </w:r>
      <w:r w:rsidR="002146BB">
        <w:t xml:space="preserve">the username field is empty. There are many other errors that will happen such as: </w:t>
      </w:r>
      <w:r w:rsidR="00C40F0C">
        <w:t xml:space="preserve">same username in the database, </w:t>
      </w:r>
      <w:r w:rsidR="009C611F">
        <w:t>email format</w:t>
      </w:r>
      <w:r w:rsidR="0067405D">
        <w:t>,</w:t>
      </w:r>
      <w:r w:rsidR="00F4703F">
        <w:t xml:space="preserve"> password length</w:t>
      </w:r>
      <w:r w:rsidR="00105DC4">
        <w:t xml:space="preserve"> and alphanumeric</w:t>
      </w:r>
      <w:r w:rsidR="00E9742C">
        <w:t xml:space="preserve"> validation</w:t>
      </w:r>
      <w:r w:rsidR="00236AF0">
        <w:t>.</w:t>
      </w:r>
      <w:r w:rsidR="007F625C">
        <w:t xml:space="preserve"> The difference </w:t>
      </w:r>
      <w:proofErr w:type="gramStart"/>
      <w:r w:rsidR="007F625C">
        <w:t>just</w:t>
      </w:r>
      <w:proofErr w:type="gramEnd"/>
      <w:r w:rsidR="007F625C">
        <w:t xml:space="preserve"> the content text inside it.</w:t>
      </w:r>
    </w:p>
    <w:p w14:paraId="3F303570" w14:textId="77777777" w:rsidR="00023DE8" w:rsidRDefault="00023DE8" w:rsidP="00023DE8">
      <w:pPr>
        <w:spacing w:line="360" w:lineRule="auto"/>
      </w:pPr>
    </w:p>
    <w:p w14:paraId="1ACBB9A1" w14:textId="77777777" w:rsidR="00023DE8" w:rsidRDefault="00023DE8" w:rsidP="00023DE8">
      <w:pPr>
        <w:spacing w:line="360" w:lineRule="auto"/>
      </w:pPr>
    </w:p>
    <w:p w14:paraId="6AEE950D" w14:textId="77777777" w:rsidR="00023DE8" w:rsidRDefault="00023DE8" w:rsidP="00023DE8">
      <w:pPr>
        <w:spacing w:line="360" w:lineRule="auto"/>
      </w:pPr>
    </w:p>
    <w:p w14:paraId="01A91BC8" w14:textId="77777777" w:rsidR="00236AF0" w:rsidRDefault="00236AF0" w:rsidP="00023DE8">
      <w:pPr>
        <w:spacing w:line="360" w:lineRule="auto"/>
      </w:pPr>
    </w:p>
    <w:p w14:paraId="19A78659" w14:textId="77777777" w:rsidR="00236AF0" w:rsidRDefault="00236AF0" w:rsidP="00023DE8">
      <w:pPr>
        <w:spacing w:line="360" w:lineRule="auto"/>
      </w:pPr>
    </w:p>
    <w:p w14:paraId="1F72BA98" w14:textId="77777777" w:rsidR="00236AF0" w:rsidRDefault="00236AF0" w:rsidP="00023DE8">
      <w:pPr>
        <w:spacing w:line="360" w:lineRule="auto"/>
      </w:pPr>
    </w:p>
    <w:p w14:paraId="694CEF24" w14:textId="77777777" w:rsidR="00236AF0" w:rsidRDefault="00236AF0" w:rsidP="00023DE8">
      <w:pPr>
        <w:spacing w:line="360" w:lineRule="auto"/>
      </w:pPr>
    </w:p>
    <w:p w14:paraId="71802ECC" w14:textId="77777777" w:rsidR="00236AF0" w:rsidRDefault="00236AF0" w:rsidP="00023DE8">
      <w:pPr>
        <w:spacing w:line="360" w:lineRule="auto"/>
      </w:pPr>
    </w:p>
    <w:p w14:paraId="030AB8A0" w14:textId="77777777" w:rsidR="00236AF0" w:rsidRDefault="00236AF0" w:rsidP="00023DE8">
      <w:pPr>
        <w:spacing w:line="360" w:lineRule="auto"/>
      </w:pPr>
    </w:p>
    <w:p w14:paraId="7C872C37" w14:textId="77777777" w:rsidR="00236AF0" w:rsidRDefault="00236AF0" w:rsidP="00023DE8">
      <w:pPr>
        <w:spacing w:line="360" w:lineRule="auto"/>
      </w:pPr>
    </w:p>
    <w:p w14:paraId="7BE54E1D" w14:textId="77777777" w:rsidR="00236AF0" w:rsidRDefault="00236AF0" w:rsidP="00023DE8">
      <w:pPr>
        <w:spacing w:line="360" w:lineRule="auto"/>
      </w:pPr>
    </w:p>
    <w:p w14:paraId="481AAF57" w14:textId="77777777" w:rsidR="00236AF0" w:rsidRDefault="00236AF0" w:rsidP="00023DE8">
      <w:pPr>
        <w:spacing w:line="360" w:lineRule="auto"/>
      </w:pPr>
    </w:p>
    <w:p w14:paraId="2B8BEE87" w14:textId="77777777" w:rsidR="00236AF0" w:rsidRDefault="00236AF0" w:rsidP="00023DE8">
      <w:pPr>
        <w:spacing w:line="360" w:lineRule="auto"/>
      </w:pPr>
    </w:p>
    <w:p w14:paraId="6FC4BD06" w14:textId="77777777" w:rsidR="00236AF0" w:rsidRDefault="00236AF0" w:rsidP="00023DE8">
      <w:pPr>
        <w:spacing w:line="360" w:lineRule="auto"/>
      </w:pPr>
    </w:p>
    <w:p w14:paraId="7F794085" w14:textId="77777777" w:rsidR="00236AF0" w:rsidRDefault="00236AF0" w:rsidP="00023DE8">
      <w:pPr>
        <w:spacing w:line="360" w:lineRule="auto"/>
      </w:pPr>
    </w:p>
    <w:p w14:paraId="33C4974E" w14:textId="77777777" w:rsidR="00236AF0" w:rsidRDefault="00236AF0" w:rsidP="00023DE8">
      <w:pPr>
        <w:spacing w:line="360" w:lineRule="auto"/>
      </w:pPr>
    </w:p>
    <w:p w14:paraId="05640E28" w14:textId="77777777" w:rsidR="00236AF0" w:rsidRDefault="00236AF0" w:rsidP="00023DE8">
      <w:pPr>
        <w:spacing w:line="360" w:lineRule="auto"/>
      </w:pPr>
    </w:p>
    <w:p w14:paraId="45E906B7" w14:textId="77777777" w:rsidR="00236AF0" w:rsidRDefault="00236AF0" w:rsidP="00023DE8">
      <w:pPr>
        <w:spacing w:line="360" w:lineRule="auto"/>
      </w:pPr>
    </w:p>
    <w:p w14:paraId="589C7551" w14:textId="77777777" w:rsidR="00236AF0" w:rsidRDefault="00236AF0" w:rsidP="00023DE8">
      <w:pPr>
        <w:spacing w:line="360" w:lineRule="auto"/>
      </w:pPr>
    </w:p>
    <w:p w14:paraId="09C39EF0" w14:textId="77777777" w:rsidR="00236AF0" w:rsidRDefault="00236AF0" w:rsidP="00023DE8">
      <w:pPr>
        <w:spacing w:line="360" w:lineRule="auto"/>
      </w:pPr>
    </w:p>
    <w:p w14:paraId="2E24B1BB" w14:textId="77777777" w:rsidR="00236AF0" w:rsidRDefault="00236AF0" w:rsidP="00023DE8">
      <w:pPr>
        <w:spacing w:line="360" w:lineRule="auto"/>
      </w:pPr>
    </w:p>
    <w:p w14:paraId="6A34DE20" w14:textId="77777777" w:rsidR="00236AF0" w:rsidRDefault="00236AF0" w:rsidP="00023DE8">
      <w:pPr>
        <w:spacing w:line="360" w:lineRule="auto"/>
      </w:pPr>
    </w:p>
    <w:p w14:paraId="20BAD45F" w14:textId="77777777" w:rsidR="00236AF0" w:rsidRDefault="00236AF0" w:rsidP="00023DE8">
      <w:pPr>
        <w:spacing w:line="360" w:lineRule="auto"/>
      </w:pPr>
    </w:p>
    <w:p w14:paraId="4586AA95" w14:textId="77777777" w:rsidR="00236AF0" w:rsidRDefault="00236AF0" w:rsidP="00023DE8">
      <w:pPr>
        <w:spacing w:line="360" w:lineRule="auto"/>
      </w:pPr>
    </w:p>
    <w:p w14:paraId="0A9F4F58" w14:textId="77777777" w:rsidR="00236AF0" w:rsidRDefault="00236AF0" w:rsidP="00023DE8">
      <w:pPr>
        <w:spacing w:line="360" w:lineRule="auto"/>
      </w:pPr>
    </w:p>
    <w:p w14:paraId="68D61FC3" w14:textId="77777777" w:rsidR="00023DE8" w:rsidRDefault="00023DE8" w:rsidP="00023DE8">
      <w:pPr>
        <w:spacing w:line="360" w:lineRule="auto"/>
      </w:pPr>
    </w:p>
    <w:p w14:paraId="796A7D5B" w14:textId="7CA07A12" w:rsidR="00761251" w:rsidRDefault="008A5B6E" w:rsidP="002F11B8">
      <w:pPr>
        <w:pStyle w:val="ListParagraph"/>
        <w:numPr>
          <w:ilvl w:val="0"/>
          <w:numId w:val="20"/>
        </w:numPr>
        <w:spacing w:line="360" w:lineRule="auto"/>
      </w:pPr>
      <w:r>
        <w:t xml:space="preserve">User </w:t>
      </w:r>
      <w:r w:rsidR="00C70DAA">
        <w:t>N</w:t>
      </w:r>
      <w:r>
        <w:t xml:space="preserve">avigation </w:t>
      </w:r>
      <w:r w:rsidR="00C70DAA">
        <w:t>B</w:t>
      </w:r>
      <w:r>
        <w:t>ar</w:t>
      </w:r>
      <w:r w:rsidR="000067EA">
        <w:rPr>
          <w:noProof/>
        </w:rPr>
        <w:drawing>
          <wp:inline distT="0" distB="0" distL="0" distR="0" wp14:anchorId="4B7D3445" wp14:editId="0659F69C">
            <wp:extent cx="6280785" cy="1610360"/>
            <wp:effectExtent l="0" t="0" r="5715" b="8890"/>
            <wp:docPr id="572325906" name="Picture 7" descr="A white screen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5906" name="Picture 7" descr="A white screen with a black bord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785" cy="1610360"/>
                    </a:xfrm>
                    <a:prstGeom prst="rect">
                      <a:avLst/>
                    </a:prstGeom>
                    <a:noFill/>
                    <a:ln>
                      <a:noFill/>
                    </a:ln>
                  </pic:spPr>
                </pic:pic>
              </a:graphicData>
            </a:graphic>
          </wp:inline>
        </w:drawing>
      </w:r>
    </w:p>
    <w:p w14:paraId="0E0CB591" w14:textId="4A75670C" w:rsidR="00337F7E" w:rsidRDefault="00236AF0" w:rsidP="00337F7E">
      <w:pPr>
        <w:spacing w:line="360" w:lineRule="auto"/>
        <w:ind w:firstLine="360"/>
      </w:pPr>
      <w:r>
        <w:t>This is the user navigation bar.</w:t>
      </w:r>
      <w:r w:rsidR="0060231F">
        <w:t xml:space="preserve"> This navigation bar is created </w:t>
      </w:r>
      <w:r w:rsidR="00A94B65">
        <w:t xml:space="preserve">using border pane, menu bar, </w:t>
      </w:r>
      <w:proofErr w:type="gramStart"/>
      <w:r w:rsidR="00337F7E">
        <w:t>menu</w:t>
      </w:r>
      <w:proofErr w:type="gramEnd"/>
      <w:r w:rsidR="00337F7E">
        <w:t xml:space="preserve"> and menu item. The components </w:t>
      </w:r>
      <w:r w:rsidR="00794FAB">
        <w:t xml:space="preserve">used </w:t>
      </w:r>
      <w:r w:rsidR="00337F7E">
        <w:t>are:</w:t>
      </w:r>
    </w:p>
    <w:p w14:paraId="3258E8EF" w14:textId="3CA0C0EA" w:rsidR="00337F7E" w:rsidRDefault="00561C86" w:rsidP="00561C86">
      <w:pPr>
        <w:pStyle w:val="ListParagraph"/>
        <w:numPr>
          <w:ilvl w:val="0"/>
          <w:numId w:val="23"/>
        </w:numPr>
        <w:spacing w:line="360" w:lineRule="auto"/>
      </w:pPr>
      <w:r>
        <w:t>Menu bar</w:t>
      </w:r>
    </w:p>
    <w:p w14:paraId="6C874151" w14:textId="70ED725E" w:rsidR="00794FAB" w:rsidRDefault="00794FAB" w:rsidP="00561C86">
      <w:pPr>
        <w:pStyle w:val="ListParagraph"/>
        <w:numPr>
          <w:ilvl w:val="0"/>
          <w:numId w:val="23"/>
        </w:numPr>
        <w:spacing w:line="360" w:lineRule="auto"/>
      </w:pPr>
      <w:r>
        <w:t>Menu</w:t>
      </w:r>
    </w:p>
    <w:p w14:paraId="081EC188" w14:textId="4CBFDD36" w:rsidR="00794FAB" w:rsidRDefault="00794FAB" w:rsidP="00561C86">
      <w:pPr>
        <w:pStyle w:val="ListParagraph"/>
        <w:numPr>
          <w:ilvl w:val="0"/>
          <w:numId w:val="23"/>
        </w:numPr>
        <w:spacing w:line="360" w:lineRule="auto"/>
      </w:pPr>
      <w:r>
        <w:t>Menu item</w:t>
      </w:r>
    </w:p>
    <w:p w14:paraId="57760B5B" w14:textId="77777777" w:rsidR="00794FAB" w:rsidRDefault="00794FAB" w:rsidP="007C6655">
      <w:pPr>
        <w:spacing w:line="360" w:lineRule="auto"/>
      </w:pPr>
    </w:p>
    <w:p w14:paraId="723FA0DE" w14:textId="03197CE4" w:rsidR="007C6655" w:rsidRDefault="007C6655" w:rsidP="007C6655">
      <w:pPr>
        <w:spacing w:line="360" w:lineRule="auto"/>
      </w:pPr>
      <w:r>
        <w:t xml:space="preserve">By pressing the </w:t>
      </w:r>
      <w:r w:rsidR="0067180E">
        <w:t xml:space="preserve">menu bar, it will display a row of menu </w:t>
      </w:r>
      <w:proofErr w:type="gramStart"/>
      <w:r w:rsidR="0067180E">
        <w:t>item</w:t>
      </w:r>
      <w:proofErr w:type="gramEnd"/>
      <w:r w:rsidR="0067180E">
        <w:t xml:space="preserve"> of home, cart, and log out menu. By pressing the home</w:t>
      </w:r>
      <w:r w:rsidR="00F35DFD">
        <w:t xml:space="preserve"> menu, it will</w:t>
      </w:r>
      <w:r w:rsidR="00660019">
        <w:t xml:space="preserve"> redirect </w:t>
      </w:r>
      <w:proofErr w:type="gramStart"/>
      <w:r w:rsidR="00660019">
        <w:t>user</w:t>
      </w:r>
      <w:proofErr w:type="gramEnd"/>
      <w:r w:rsidR="00660019">
        <w:t xml:space="preserve"> to home page. By pressing the cart menu, it will redirect user to cart page. By pressing the </w:t>
      </w:r>
      <w:r w:rsidR="00280875">
        <w:t xml:space="preserve">log out menu, it will redirect user to </w:t>
      </w:r>
      <w:r w:rsidR="00172470">
        <w:t>log in page.</w:t>
      </w:r>
      <w:r w:rsidR="001409BB">
        <w:t xml:space="preserve"> The function is simple I just set </w:t>
      </w:r>
      <w:proofErr w:type="gramStart"/>
      <w:r w:rsidR="001409BB">
        <w:t>stage</w:t>
      </w:r>
      <w:proofErr w:type="gramEnd"/>
      <w:r w:rsidR="001409BB">
        <w:t xml:space="preserve"> to the scene that I would like </w:t>
      </w:r>
      <w:proofErr w:type="gramStart"/>
      <w:r w:rsidR="001409BB">
        <w:t>to  access</w:t>
      </w:r>
      <w:proofErr w:type="gramEnd"/>
      <w:r w:rsidR="001409BB">
        <w:t xml:space="preserve"> and done. To access the scene in other class </w:t>
      </w:r>
      <w:r w:rsidR="005714D8">
        <w:t>we are</w:t>
      </w:r>
      <w:r w:rsidR="001409BB">
        <w:t xml:space="preserve"> using static keyword so it can be accessed without make an </w:t>
      </w:r>
      <w:proofErr w:type="gramStart"/>
      <w:r w:rsidR="001409BB">
        <w:t>object</w:t>
      </w:r>
      <w:proofErr w:type="gramEnd"/>
    </w:p>
    <w:p w14:paraId="2FF5CCB8" w14:textId="77777777" w:rsidR="00236AF0" w:rsidRDefault="00236AF0" w:rsidP="00517931">
      <w:pPr>
        <w:spacing w:line="360" w:lineRule="auto"/>
        <w:ind w:firstLine="360"/>
      </w:pPr>
    </w:p>
    <w:p w14:paraId="4897BFDD" w14:textId="77777777" w:rsidR="00236AF0" w:rsidRDefault="00236AF0" w:rsidP="00517931">
      <w:pPr>
        <w:spacing w:line="360" w:lineRule="auto"/>
        <w:ind w:firstLine="360"/>
      </w:pPr>
    </w:p>
    <w:p w14:paraId="56048910" w14:textId="77777777" w:rsidR="00236AF0" w:rsidRDefault="00236AF0" w:rsidP="00517931">
      <w:pPr>
        <w:spacing w:line="360" w:lineRule="auto"/>
        <w:ind w:firstLine="360"/>
      </w:pPr>
    </w:p>
    <w:p w14:paraId="4E7BE3C2" w14:textId="77777777" w:rsidR="00236AF0" w:rsidRDefault="00236AF0" w:rsidP="00517931">
      <w:pPr>
        <w:spacing w:line="360" w:lineRule="auto"/>
        <w:ind w:firstLine="360"/>
      </w:pPr>
    </w:p>
    <w:p w14:paraId="25F5A390" w14:textId="77777777" w:rsidR="00236AF0" w:rsidRDefault="00236AF0" w:rsidP="00517931">
      <w:pPr>
        <w:spacing w:line="360" w:lineRule="auto"/>
        <w:ind w:firstLine="360"/>
      </w:pPr>
    </w:p>
    <w:p w14:paraId="56873891" w14:textId="77777777" w:rsidR="00236AF0" w:rsidRDefault="00236AF0" w:rsidP="00517931">
      <w:pPr>
        <w:spacing w:line="360" w:lineRule="auto"/>
        <w:ind w:firstLine="360"/>
      </w:pPr>
    </w:p>
    <w:p w14:paraId="271C9F41" w14:textId="77777777" w:rsidR="00236AF0" w:rsidRDefault="00236AF0" w:rsidP="00517931">
      <w:pPr>
        <w:spacing w:line="360" w:lineRule="auto"/>
        <w:ind w:firstLine="360"/>
      </w:pPr>
    </w:p>
    <w:p w14:paraId="412C2D42" w14:textId="77777777" w:rsidR="00236AF0" w:rsidRDefault="00236AF0" w:rsidP="00517931">
      <w:pPr>
        <w:spacing w:line="360" w:lineRule="auto"/>
        <w:ind w:firstLine="360"/>
      </w:pPr>
    </w:p>
    <w:p w14:paraId="2CF81206" w14:textId="77777777" w:rsidR="00236AF0" w:rsidRDefault="00236AF0" w:rsidP="00517931">
      <w:pPr>
        <w:spacing w:line="360" w:lineRule="auto"/>
        <w:ind w:firstLine="360"/>
      </w:pPr>
    </w:p>
    <w:p w14:paraId="597D2BEE" w14:textId="77777777" w:rsidR="00236AF0" w:rsidRDefault="00236AF0" w:rsidP="00517931">
      <w:pPr>
        <w:spacing w:line="360" w:lineRule="auto"/>
        <w:ind w:firstLine="360"/>
      </w:pPr>
    </w:p>
    <w:p w14:paraId="72025F5F" w14:textId="77777777" w:rsidR="00236AF0" w:rsidRDefault="00236AF0" w:rsidP="00517931">
      <w:pPr>
        <w:spacing w:line="360" w:lineRule="auto"/>
        <w:ind w:firstLine="360"/>
      </w:pPr>
    </w:p>
    <w:p w14:paraId="23DAC278" w14:textId="77777777" w:rsidR="00236AF0" w:rsidRDefault="00236AF0" w:rsidP="00517931">
      <w:pPr>
        <w:spacing w:line="360" w:lineRule="auto"/>
        <w:ind w:firstLine="360"/>
      </w:pPr>
    </w:p>
    <w:p w14:paraId="6AFFF421" w14:textId="77777777" w:rsidR="00236AF0" w:rsidRDefault="00236AF0" w:rsidP="00517931">
      <w:pPr>
        <w:spacing w:line="360" w:lineRule="auto"/>
        <w:ind w:firstLine="360"/>
      </w:pPr>
    </w:p>
    <w:p w14:paraId="1DA02A01" w14:textId="77777777" w:rsidR="00236AF0" w:rsidRDefault="00236AF0" w:rsidP="00517931">
      <w:pPr>
        <w:spacing w:line="360" w:lineRule="auto"/>
        <w:ind w:firstLine="360"/>
      </w:pPr>
    </w:p>
    <w:p w14:paraId="32ADAC4A" w14:textId="77777777" w:rsidR="00236AF0" w:rsidRDefault="00236AF0" w:rsidP="00517931">
      <w:pPr>
        <w:spacing w:line="360" w:lineRule="auto"/>
        <w:ind w:firstLine="360"/>
      </w:pPr>
    </w:p>
    <w:p w14:paraId="5706848D" w14:textId="77777777" w:rsidR="00236AF0" w:rsidRDefault="00236AF0" w:rsidP="00517931">
      <w:pPr>
        <w:spacing w:line="360" w:lineRule="auto"/>
        <w:ind w:firstLine="360"/>
      </w:pPr>
    </w:p>
    <w:p w14:paraId="218B86DE" w14:textId="77777777" w:rsidR="00236AF0" w:rsidRDefault="00236AF0" w:rsidP="00517931">
      <w:pPr>
        <w:spacing w:line="360" w:lineRule="auto"/>
        <w:ind w:firstLine="360"/>
      </w:pPr>
    </w:p>
    <w:p w14:paraId="1FF22C98" w14:textId="77777777" w:rsidR="00236AF0" w:rsidRDefault="00236AF0" w:rsidP="00517931">
      <w:pPr>
        <w:spacing w:line="360" w:lineRule="auto"/>
        <w:ind w:firstLine="360"/>
      </w:pPr>
    </w:p>
    <w:p w14:paraId="6F2363B2" w14:textId="77777777" w:rsidR="00236AF0" w:rsidRDefault="00236AF0" w:rsidP="00517931">
      <w:pPr>
        <w:spacing w:line="360" w:lineRule="auto"/>
        <w:ind w:firstLine="360"/>
      </w:pPr>
    </w:p>
    <w:p w14:paraId="05147260" w14:textId="060054ED" w:rsidR="00236AF0" w:rsidRDefault="008A5B6E" w:rsidP="00236AF0">
      <w:pPr>
        <w:pStyle w:val="ListParagraph"/>
        <w:numPr>
          <w:ilvl w:val="0"/>
          <w:numId w:val="20"/>
        </w:numPr>
        <w:spacing w:line="360" w:lineRule="auto"/>
      </w:pPr>
      <w:r>
        <w:t xml:space="preserve">Admin </w:t>
      </w:r>
      <w:r w:rsidR="00C70DAA">
        <w:t>N</w:t>
      </w:r>
      <w:r>
        <w:t xml:space="preserve">avigation </w:t>
      </w:r>
      <w:r w:rsidR="00C70DAA">
        <w:t>B</w:t>
      </w:r>
      <w:r>
        <w:t>ar</w:t>
      </w:r>
      <w:r w:rsidR="005F2511">
        <w:rPr>
          <w:noProof/>
        </w:rPr>
        <w:drawing>
          <wp:inline distT="0" distB="0" distL="0" distR="0" wp14:anchorId="73F41FAC" wp14:editId="20FB51B5">
            <wp:extent cx="6280785" cy="1585595"/>
            <wp:effectExtent l="0" t="0" r="5715" b="0"/>
            <wp:docPr id="1595405725" name="Picture 8" descr="A white background with a whit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05725" name="Picture 8" descr="A white background with a white bord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785" cy="1585595"/>
                    </a:xfrm>
                    <a:prstGeom prst="rect">
                      <a:avLst/>
                    </a:prstGeom>
                    <a:noFill/>
                    <a:ln>
                      <a:noFill/>
                    </a:ln>
                  </pic:spPr>
                </pic:pic>
              </a:graphicData>
            </a:graphic>
          </wp:inline>
        </w:drawing>
      </w:r>
    </w:p>
    <w:p w14:paraId="06702623" w14:textId="7281C131" w:rsidR="00A274FD" w:rsidRDefault="00A274FD" w:rsidP="00A274FD">
      <w:pPr>
        <w:spacing w:line="360" w:lineRule="auto"/>
        <w:ind w:firstLine="360"/>
      </w:pPr>
      <w:r>
        <w:lastRenderedPageBreak/>
        <w:t xml:space="preserve">This is the admin navigation bar. This navigation bar is created using border pane, menu bar, </w:t>
      </w:r>
      <w:proofErr w:type="gramStart"/>
      <w:r>
        <w:t>menu</w:t>
      </w:r>
      <w:proofErr w:type="gramEnd"/>
      <w:r>
        <w:t xml:space="preserve"> and menu item. The components used are:</w:t>
      </w:r>
    </w:p>
    <w:p w14:paraId="1773AF09" w14:textId="77777777" w:rsidR="00A274FD" w:rsidRDefault="00A274FD" w:rsidP="00A274FD">
      <w:pPr>
        <w:pStyle w:val="ListParagraph"/>
        <w:numPr>
          <w:ilvl w:val="0"/>
          <w:numId w:val="23"/>
        </w:numPr>
        <w:spacing w:line="360" w:lineRule="auto"/>
      </w:pPr>
      <w:r>
        <w:t>Menu bar</w:t>
      </w:r>
    </w:p>
    <w:p w14:paraId="4C0EA716" w14:textId="77777777" w:rsidR="00A274FD" w:rsidRDefault="00A274FD" w:rsidP="00A274FD">
      <w:pPr>
        <w:pStyle w:val="ListParagraph"/>
        <w:numPr>
          <w:ilvl w:val="0"/>
          <w:numId w:val="23"/>
        </w:numPr>
        <w:spacing w:line="360" w:lineRule="auto"/>
      </w:pPr>
      <w:r>
        <w:t>Menu</w:t>
      </w:r>
    </w:p>
    <w:p w14:paraId="692CE762" w14:textId="77777777" w:rsidR="00A274FD" w:rsidRDefault="00A274FD" w:rsidP="00A274FD">
      <w:pPr>
        <w:pStyle w:val="ListParagraph"/>
        <w:numPr>
          <w:ilvl w:val="0"/>
          <w:numId w:val="23"/>
        </w:numPr>
        <w:spacing w:line="360" w:lineRule="auto"/>
      </w:pPr>
      <w:r>
        <w:t>Menu item</w:t>
      </w:r>
    </w:p>
    <w:p w14:paraId="7AB5861F" w14:textId="77777777" w:rsidR="00A274FD" w:rsidRDefault="00A274FD" w:rsidP="00A274FD">
      <w:pPr>
        <w:spacing w:line="360" w:lineRule="auto"/>
      </w:pPr>
    </w:p>
    <w:p w14:paraId="6C759698" w14:textId="5B09B407" w:rsidR="001409BB" w:rsidRDefault="00A274FD" w:rsidP="001409BB">
      <w:pPr>
        <w:spacing w:line="360" w:lineRule="auto"/>
      </w:pPr>
      <w:r>
        <w:t>By pressing the menu bar, it will display a row of menu item of</w:t>
      </w:r>
      <w:r w:rsidR="000E3BB1">
        <w:t xml:space="preserve"> cup management and log out menu</w:t>
      </w:r>
      <w:r>
        <w:t xml:space="preserve">. By pressing the </w:t>
      </w:r>
      <w:r w:rsidR="006B53F5">
        <w:t>cup management menu, it will redirect admin</w:t>
      </w:r>
      <w:r w:rsidR="00B6472F">
        <w:t xml:space="preserve"> to the cup management page</w:t>
      </w:r>
      <w:r w:rsidR="00FA24F7">
        <w:t xml:space="preserve">, and by pressing the log out page will redirect admin to the </w:t>
      </w:r>
      <w:r w:rsidR="00481CD9">
        <w:t>log in page.</w:t>
      </w:r>
      <w:r w:rsidR="001409BB">
        <w:t xml:space="preserve"> The function is simple I just set </w:t>
      </w:r>
      <w:proofErr w:type="gramStart"/>
      <w:r w:rsidR="001409BB">
        <w:t>stage</w:t>
      </w:r>
      <w:proofErr w:type="gramEnd"/>
      <w:r w:rsidR="001409BB">
        <w:t xml:space="preserve"> to the scene that I would like </w:t>
      </w:r>
      <w:proofErr w:type="gramStart"/>
      <w:r w:rsidR="001409BB">
        <w:t>to  access</w:t>
      </w:r>
      <w:proofErr w:type="gramEnd"/>
      <w:r w:rsidR="001409BB">
        <w:t xml:space="preserve"> and done. To access the scene in other class </w:t>
      </w:r>
      <w:r w:rsidR="005714D8">
        <w:t>we’re</w:t>
      </w:r>
      <w:r w:rsidR="001409BB">
        <w:t xml:space="preserve"> using static keyword so it can be accessed without make an </w:t>
      </w:r>
      <w:proofErr w:type="gramStart"/>
      <w:r w:rsidR="001409BB">
        <w:t>object</w:t>
      </w:r>
      <w:proofErr w:type="gramEnd"/>
    </w:p>
    <w:p w14:paraId="20E74634" w14:textId="761F3AC7" w:rsidR="00A274FD" w:rsidRDefault="00A274FD" w:rsidP="00A274FD">
      <w:pPr>
        <w:spacing w:line="360" w:lineRule="auto"/>
      </w:pPr>
    </w:p>
    <w:p w14:paraId="19CF0C81" w14:textId="77777777" w:rsidR="00236AF0" w:rsidRDefault="00236AF0" w:rsidP="00236AF0">
      <w:pPr>
        <w:spacing w:line="360" w:lineRule="auto"/>
      </w:pPr>
    </w:p>
    <w:p w14:paraId="4A75EDFC" w14:textId="77777777" w:rsidR="00236AF0" w:rsidRDefault="00236AF0" w:rsidP="00236AF0">
      <w:pPr>
        <w:spacing w:line="360" w:lineRule="auto"/>
      </w:pPr>
    </w:p>
    <w:p w14:paraId="58DE4B53" w14:textId="77777777" w:rsidR="00236AF0" w:rsidRDefault="00236AF0" w:rsidP="00236AF0">
      <w:pPr>
        <w:spacing w:line="360" w:lineRule="auto"/>
      </w:pPr>
    </w:p>
    <w:p w14:paraId="113C5A9D" w14:textId="77777777" w:rsidR="00236AF0" w:rsidRDefault="00236AF0" w:rsidP="00236AF0">
      <w:pPr>
        <w:spacing w:line="360" w:lineRule="auto"/>
      </w:pPr>
    </w:p>
    <w:p w14:paraId="189702C7" w14:textId="77777777" w:rsidR="00236AF0" w:rsidRDefault="00236AF0" w:rsidP="00236AF0">
      <w:pPr>
        <w:spacing w:line="360" w:lineRule="auto"/>
      </w:pPr>
    </w:p>
    <w:p w14:paraId="1298F7EA" w14:textId="77777777" w:rsidR="00236AF0" w:rsidRDefault="00236AF0" w:rsidP="00236AF0">
      <w:pPr>
        <w:spacing w:line="360" w:lineRule="auto"/>
      </w:pPr>
    </w:p>
    <w:p w14:paraId="64570618" w14:textId="77777777" w:rsidR="00236AF0" w:rsidRDefault="00236AF0" w:rsidP="00236AF0">
      <w:pPr>
        <w:spacing w:line="360" w:lineRule="auto"/>
      </w:pPr>
    </w:p>
    <w:p w14:paraId="686C5EB3" w14:textId="77777777" w:rsidR="00236AF0" w:rsidRDefault="00236AF0" w:rsidP="00236AF0">
      <w:pPr>
        <w:spacing w:line="360" w:lineRule="auto"/>
      </w:pPr>
    </w:p>
    <w:p w14:paraId="7CF75C2E" w14:textId="77777777" w:rsidR="00236AF0" w:rsidRDefault="00236AF0" w:rsidP="00236AF0">
      <w:pPr>
        <w:spacing w:line="360" w:lineRule="auto"/>
      </w:pPr>
    </w:p>
    <w:p w14:paraId="43CFD080" w14:textId="77777777" w:rsidR="00236AF0" w:rsidRDefault="00236AF0" w:rsidP="00236AF0">
      <w:pPr>
        <w:spacing w:line="360" w:lineRule="auto"/>
      </w:pPr>
    </w:p>
    <w:p w14:paraId="10F1FB6E" w14:textId="77777777" w:rsidR="00236AF0" w:rsidRDefault="00236AF0" w:rsidP="00236AF0">
      <w:pPr>
        <w:spacing w:line="360" w:lineRule="auto"/>
      </w:pPr>
    </w:p>
    <w:p w14:paraId="01977087" w14:textId="77777777" w:rsidR="00236AF0" w:rsidRDefault="00236AF0" w:rsidP="00236AF0">
      <w:pPr>
        <w:spacing w:line="360" w:lineRule="auto"/>
      </w:pPr>
    </w:p>
    <w:p w14:paraId="79666A71" w14:textId="77777777" w:rsidR="00236AF0" w:rsidRDefault="00236AF0" w:rsidP="00236AF0">
      <w:pPr>
        <w:spacing w:line="360" w:lineRule="auto"/>
      </w:pPr>
    </w:p>
    <w:p w14:paraId="66B33392" w14:textId="77777777" w:rsidR="00236AF0" w:rsidRDefault="00236AF0" w:rsidP="00236AF0">
      <w:pPr>
        <w:spacing w:line="360" w:lineRule="auto"/>
      </w:pPr>
    </w:p>
    <w:p w14:paraId="1EAD5947" w14:textId="77777777" w:rsidR="00236AF0" w:rsidRDefault="00236AF0" w:rsidP="00236AF0">
      <w:pPr>
        <w:spacing w:line="360" w:lineRule="auto"/>
      </w:pPr>
    </w:p>
    <w:p w14:paraId="6428A3C2" w14:textId="77777777" w:rsidR="00236AF0" w:rsidRDefault="00236AF0" w:rsidP="00236AF0">
      <w:pPr>
        <w:spacing w:line="360" w:lineRule="auto"/>
      </w:pPr>
    </w:p>
    <w:p w14:paraId="770A4485" w14:textId="77777777" w:rsidR="00236AF0" w:rsidRDefault="00236AF0" w:rsidP="00236AF0">
      <w:pPr>
        <w:spacing w:line="360" w:lineRule="auto"/>
      </w:pPr>
    </w:p>
    <w:p w14:paraId="4106FD94" w14:textId="3FAB88E9" w:rsidR="00EE0327" w:rsidRDefault="00FB31B6" w:rsidP="002F11B8">
      <w:pPr>
        <w:pStyle w:val="ListParagraph"/>
        <w:numPr>
          <w:ilvl w:val="0"/>
          <w:numId w:val="20"/>
        </w:numPr>
        <w:spacing w:line="360" w:lineRule="auto"/>
      </w:pPr>
      <w:r>
        <w:lastRenderedPageBreak/>
        <w:t xml:space="preserve">Home </w:t>
      </w:r>
      <w:r w:rsidR="001E5163">
        <w:t>P</w:t>
      </w:r>
      <w:r>
        <w:t>age</w:t>
      </w:r>
      <w:r w:rsidR="00541795" w:rsidRPr="00541795">
        <w:t xml:space="preserve"> </w:t>
      </w:r>
      <w:r w:rsidR="00541795">
        <w:rPr>
          <w:noProof/>
        </w:rPr>
        <w:drawing>
          <wp:inline distT="0" distB="0" distL="0" distR="0" wp14:anchorId="16C4B030" wp14:editId="617AD68E">
            <wp:extent cx="6280785" cy="4535805"/>
            <wp:effectExtent l="0" t="0" r="5715" b="0"/>
            <wp:docPr id="76783911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9110"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785" cy="4535805"/>
                    </a:xfrm>
                    <a:prstGeom prst="rect">
                      <a:avLst/>
                    </a:prstGeom>
                    <a:noFill/>
                    <a:ln>
                      <a:noFill/>
                    </a:ln>
                  </pic:spPr>
                </pic:pic>
              </a:graphicData>
            </a:graphic>
          </wp:inline>
        </w:drawing>
      </w:r>
    </w:p>
    <w:p w14:paraId="4F9242BC" w14:textId="167D3DFD" w:rsidR="00517931" w:rsidRDefault="00517931" w:rsidP="00BC082F">
      <w:pPr>
        <w:spacing w:line="360" w:lineRule="auto"/>
        <w:ind w:firstLine="360"/>
      </w:pPr>
      <w:r>
        <w:t>T</w:t>
      </w:r>
      <w:r w:rsidR="00952CAA">
        <w:t>his is the home page</w:t>
      </w:r>
      <w:r w:rsidR="0063793C">
        <w:t xml:space="preserve"> which is used to select </w:t>
      </w:r>
      <w:r w:rsidR="00C943DA">
        <w:t xml:space="preserve">which cup the user </w:t>
      </w:r>
      <w:proofErr w:type="gramStart"/>
      <w:r w:rsidR="00C943DA">
        <w:t>want</w:t>
      </w:r>
      <w:proofErr w:type="gramEnd"/>
      <w:r w:rsidR="00C943DA">
        <w:t xml:space="preserve"> to add to their cart by selecting </w:t>
      </w:r>
      <w:r w:rsidR="00D734DD">
        <w:t xml:space="preserve">the cup from the cup list and choosing the amount of the cup using the spinner </w:t>
      </w:r>
      <w:r w:rsidR="00B83187">
        <w:t xml:space="preserve">and adding it to the cart by pressing the add to cart button. The total price of one cup type will be multiplied by </w:t>
      </w:r>
      <w:r w:rsidR="00907D2C">
        <w:t>the number</w:t>
      </w:r>
      <w:r w:rsidR="00481CD9">
        <w:t xml:space="preserve"> user</w:t>
      </w:r>
      <w:r w:rsidR="00907D2C">
        <w:t xml:space="preserve"> chose from the spinner.</w:t>
      </w:r>
      <w:r w:rsidR="008C2F74">
        <w:t xml:space="preserve"> This page uses </w:t>
      </w:r>
      <w:proofErr w:type="spellStart"/>
      <w:r w:rsidR="008C2F74">
        <w:t>vbox</w:t>
      </w:r>
      <w:proofErr w:type="spellEnd"/>
      <w:r w:rsidR="008C2F74">
        <w:t xml:space="preserve"> to contain the </w:t>
      </w:r>
      <w:r w:rsidR="00B21AB0">
        <w:t xml:space="preserve">cup list label title, cup name label, price </w:t>
      </w:r>
      <w:proofErr w:type="gramStart"/>
      <w:r w:rsidR="00B21AB0">
        <w:t>label ,</w:t>
      </w:r>
      <w:proofErr w:type="gramEnd"/>
      <w:r w:rsidR="00B21AB0">
        <w:t xml:space="preserve"> cup list table</w:t>
      </w:r>
      <w:r w:rsidR="00502C6E">
        <w:t>, spinner, and add to cart button.</w:t>
      </w:r>
      <w:r w:rsidR="0076590F">
        <w:t xml:space="preserve"> This page uses </w:t>
      </w:r>
      <w:proofErr w:type="gramStart"/>
      <w:r w:rsidR="0076590F">
        <w:t>grid</w:t>
      </w:r>
      <w:proofErr w:type="gramEnd"/>
      <w:r w:rsidR="0076590F">
        <w:t xml:space="preserve"> pane for</w:t>
      </w:r>
      <w:r w:rsidR="00E17210">
        <w:t xml:space="preserve"> cup name </w:t>
      </w:r>
      <w:r w:rsidR="00E50678">
        <w:t xml:space="preserve">label, </w:t>
      </w:r>
      <w:r w:rsidR="00E17210">
        <w:t>price</w:t>
      </w:r>
      <w:r w:rsidR="00502C6E">
        <w:t xml:space="preserve"> </w:t>
      </w:r>
      <w:r w:rsidR="00E50678">
        <w:t xml:space="preserve">label, </w:t>
      </w:r>
      <w:r w:rsidR="006A069B">
        <w:t>storing cup list</w:t>
      </w:r>
      <w:r w:rsidR="00C50EBF">
        <w:t xml:space="preserve"> and price</w:t>
      </w:r>
      <w:r w:rsidR="006A069B">
        <w:t xml:space="preserve"> labels, cup list table,</w:t>
      </w:r>
      <w:r w:rsidR="00E12FA4">
        <w:t xml:space="preserve"> cup list label</w:t>
      </w:r>
      <w:r w:rsidR="006A069B">
        <w:t xml:space="preserve"> and the </w:t>
      </w:r>
      <w:proofErr w:type="spellStart"/>
      <w:r w:rsidR="006A069B">
        <w:t>vbox</w:t>
      </w:r>
      <w:proofErr w:type="spellEnd"/>
      <w:r w:rsidR="006A069B">
        <w:t xml:space="preserve">. </w:t>
      </w:r>
      <w:r w:rsidR="00502C6E">
        <w:t xml:space="preserve">This page </w:t>
      </w:r>
      <w:r w:rsidR="00BC082F">
        <w:t>is created by using these components:</w:t>
      </w:r>
    </w:p>
    <w:p w14:paraId="104FF09D" w14:textId="787FE5AC" w:rsidR="00BC082F" w:rsidRDefault="00EE2317" w:rsidP="00BC082F">
      <w:pPr>
        <w:pStyle w:val="ListParagraph"/>
        <w:numPr>
          <w:ilvl w:val="0"/>
          <w:numId w:val="23"/>
        </w:numPr>
        <w:spacing w:line="360" w:lineRule="auto"/>
      </w:pPr>
      <w:r>
        <w:t xml:space="preserve">Label </w:t>
      </w:r>
      <w:r w:rsidR="00D3651A">
        <w:t>for label title,</w:t>
      </w:r>
      <w:r w:rsidR="00FA5ECD">
        <w:t xml:space="preserve"> cup name label</w:t>
      </w:r>
      <w:r w:rsidR="003D740C">
        <w:t>, and price label</w:t>
      </w:r>
    </w:p>
    <w:p w14:paraId="3CB7529B" w14:textId="4DB4FCD4" w:rsidR="00EA239F" w:rsidRDefault="00EA239F" w:rsidP="00BC082F">
      <w:pPr>
        <w:pStyle w:val="ListParagraph"/>
        <w:numPr>
          <w:ilvl w:val="0"/>
          <w:numId w:val="23"/>
        </w:numPr>
        <w:spacing w:line="360" w:lineRule="auto"/>
      </w:pPr>
      <w:r>
        <w:t>Table view</w:t>
      </w:r>
      <w:r w:rsidR="009463CB">
        <w:t xml:space="preserve"> to view the cup list </w:t>
      </w:r>
      <w:r w:rsidR="00E541C1">
        <w:t xml:space="preserve">and price </w:t>
      </w:r>
      <w:proofErr w:type="gramStart"/>
      <w:r w:rsidR="009463CB">
        <w:t>table</w:t>
      </w:r>
      <w:proofErr w:type="gramEnd"/>
    </w:p>
    <w:p w14:paraId="3F89BEE5" w14:textId="7DB94F5C" w:rsidR="00E541C1" w:rsidRDefault="006C5169" w:rsidP="00BC082F">
      <w:pPr>
        <w:pStyle w:val="ListParagraph"/>
        <w:numPr>
          <w:ilvl w:val="0"/>
          <w:numId w:val="23"/>
        </w:numPr>
        <w:spacing w:line="360" w:lineRule="auto"/>
      </w:pPr>
      <w:r>
        <w:t xml:space="preserve">Spinner to </w:t>
      </w:r>
      <w:r w:rsidR="002B4521">
        <w:t xml:space="preserve">select cup’s </w:t>
      </w:r>
      <w:proofErr w:type="gramStart"/>
      <w:r w:rsidR="002B4521">
        <w:t>quantity</w:t>
      </w:r>
      <w:proofErr w:type="gramEnd"/>
    </w:p>
    <w:p w14:paraId="66930055" w14:textId="693DCD7F" w:rsidR="002B4521" w:rsidRDefault="00662DC0" w:rsidP="00BC082F">
      <w:pPr>
        <w:pStyle w:val="ListParagraph"/>
        <w:numPr>
          <w:ilvl w:val="0"/>
          <w:numId w:val="23"/>
        </w:numPr>
        <w:spacing w:line="360" w:lineRule="auto"/>
      </w:pPr>
      <w:r>
        <w:t xml:space="preserve">Button to insert the cup name and quantity to the </w:t>
      </w:r>
      <w:proofErr w:type="gramStart"/>
      <w:r>
        <w:t>cart</w:t>
      </w:r>
      <w:proofErr w:type="gramEnd"/>
    </w:p>
    <w:p w14:paraId="0CE93C59" w14:textId="6E0EEDED" w:rsidR="004E47E3" w:rsidRDefault="009349BE" w:rsidP="00BC082F">
      <w:pPr>
        <w:pStyle w:val="ListParagraph"/>
        <w:numPr>
          <w:ilvl w:val="0"/>
          <w:numId w:val="23"/>
        </w:numPr>
        <w:spacing w:line="360" w:lineRule="auto"/>
      </w:pPr>
      <w:r>
        <w:t xml:space="preserve">Alert to display pop-up </w:t>
      </w:r>
      <w:proofErr w:type="gramStart"/>
      <w:r>
        <w:t>errors</w:t>
      </w:r>
      <w:proofErr w:type="gramEnd"/>
    </w:p>
    <w:p w14:paraId="713E52B8" w14:textId="4A86A5FA" w:rsidR="005714D8" w:rsidRDefault="005714D8" w:rsidP="005714D8">
      <w:pPr>
        <w:spacing w:line="360" w:lineRule="auto"/>
      </w:pPr>
      <w:r>
        <w:t>Algorithm</w:t>
      </w:r>
    </w:p>
    <w:p w14:paraId="7DF1FE3D" w14:textId="5F63F939" w:rsidR="005714D8" w:rsidRDefault="005714D8" w:rsidP="005714D8">
      <w:pPr>
        <w:pStyle w:val="ListParagraph"/>
        <w:numPr>
          <w:ilvl w:val="0"/>
          <w:numId w:val="23"/>
        </w:numPr>
        <w:spacing w:line="360" w:lineRule="auto"/>
      </w:pPr>
      <w:proofErr w:type="gramStart"/>
      <w:r>
        <w:lastRenderedPageBreak/>
        <w:t>First</w:t>
      </w:r>
      <w:proofErr w:type="gramEnd"/>
      <w:r>
        <w:t xml:space="preserve"> step is </w:t>
      </w:r>
      <w:proofErr w:type="gramStart"/>
      <w:r>
        <w:t>retrieve</w:t>
      </w:r>
      <w:proofErr w:type="gramEnd"/>
      <w:r>
        <w:t xml:space="preserve"> </w:t>
      </w:r>
      <w:r w:rsidR="007F625C">
        <w:t>all the</w:t>
      </w:r>
      <w:r>
        <w:t xml:space="preserve"> data inside the database using SELECT statement in </w:t>
      </w:r>
      <w:proofErr w:type="spellStart"/>
      <w:r>
        <w:t>sql</w:t>
      </w:r>
      <w:proofErr w:type="spellEnd"/>
      <w:r w:rsidR="007F625C">
        <w:t xml:space="preserve">. After executing query, the data that </w:t>
      </w:r>
      <w:proofErr w:type="gramStart"/>
      <w:r w:rsidR="007F625C">
        <w:t>have</w:t>
      </w:r>
      <w:proofErr w:type="gramEnd"/>
      <w:r w:rsidR="007F625C">
        <w:t xml:space="preserve"> been filled in result set will be transferred to observable list. This observable list consists of cup </w:t>
      </w:r>
      <w:proofErr w:type="gramStart"/>
      <w:r w:rsidR="007F625C">
        <w:t>model</w:t>
      </w:r>
      <w:proofErr w:type="gramEnd"/>
      <w:r w:rsidR="007F625C">
        <w:t>.</w:t>
      </w:r>
    </w:p>
    <w:p w14:paraId="75FFD4A4" w14:textId="542C968B" w:rsidR="005714D8" w:rsidRDefault="005714D8" w:rsidP="005714D8">
      <w:pPr>
        <w:pStyle w:val="ListParagraph"/>
        <w:numPr>
          <w:ilvl w:val="0"/>
          <w:numId w:val="23"/>
        </w:numPr>
        <w:spacing w:line="360" w:lineRule="auto"/>
      </w:pPr>
      <w:r>
        <w:t xml:space="preserve">After the data </w:t>
      </w:r>
      <w:proofErr w:type="gramStart"/>
      <w:r>
        <w:t>have</w:t>
      </w:r>
      <w:proofErr w:type="gramEnd"/>
      <w:r>
        <w:t xml:space="preserve"> been retrieved, we </w:t>
      </w:r>
      <w:r w:rsidR="00B87013">
        <w:t xml:space="preserve">bind event listener to table view. Every selected row is clicked we will get the object of the row. After it get the cup price and cup name. Set the label text to the price and name based on the object that </w:t>
      </w:r>
      <w:proofErr w:type="gramStart"/>
      <w:r w:rsidR="00B87013">
        <w:t>have</w:t>
      </w:r>
      <w:proofErr w:type="gramEnd"/>
      <w:r w:rsidR="00B87013">
        <w:t xml:space="preserve"> been selected.</w:t>
      </w:r>
    </w:p>
    <w:p w14:paraId="47F77615" w14:textId="5A071858" w:rsidR="00811614" w:rsidRDefault="00811614" w:rsidP="00811614">
      <w:pPr>
        <w:spacing w:line="360" w:lineRule="auto"/>
      </w:pPr>
      <w:r>
        <w:rPr>
          <w:noProof/>
        </w:rPr>
        <w:drawing>
          <wp:inline distT="0" distB="0" distL="0" distR="0" wp14:anchorId="239C6728" wp14:editId="1A667670">
            <wp:extent cx="6280785" cy="4490085"/>
            <wp:effectExtent l="0" t="0" r="5715" b="5715"/>
            <wp:docPr id="1626084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473"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785" cy="4490085"/>
                    </a:xfrm>
                    <a:prstGeom prst="rect">
                      <a:avLst/>
                    </a:prstGeom>
                    <a:noFill/>
                    <a:ln>
                      <a:noFill/>
                    </a:ln>
                  </pic:spPr>
                </pic:pic>
              </a:graphicData>
            </a:graphic>
          </wp:inline>
        </w:drawing>
      </w:r>
    </w:p>
    <w:p w14:paraId="419ECDF4" w14:textId="4CC77DBA" w:rsidR="00811614" w:rsidRDefault="00811614" w:rsidP="00811614">
      <w:pPr>
        <w:spacing w:line="360" w:lineRule="auto"/>
      </w:pPr>
      <w:r>
        <w:tab/>
        <w:t>This pop-up error</w:t>
      </w:r>
      <w:r w:rsidR="00A35FCD">
        <w:t xml:space="preserve"> message</w:t>
      </w:r>
      <w:r>
        <w:t xml:space="preserve"> </w:t>
      </w:r>
      <w:r w:rsidR="004E3781">
        <w:t xml:space="preserve">occurs when </w:t>
      </w:r>
      <w:r w:rsidR="000739F4">
        <w:t>the add to cart button is pressed without selecting any cup fr</w:t>
      </w:r>
      <w:r w:rsidR="007230AE">
        <w:t>om</w:t>
      </w:r>
      <w:r w:rsidR="000739F4">
        <w:t xml:space="preserve"> the cup list table. There is also another pop-up information message if </w:t>
      </w:r>
      <w:r w:rsidR="004A0A6D">
        <w:t xml:space="preserve">the add to cart button is pressed with selected cup that is </w:t>
      </w:r>
      <w:r w:rsidR="00457DFA">
        <w:t>item successfully added to the c</w:t>
      </w:r>
      <w:r w:rsidR="00E760E3">
        <w:t>art.</w:t>
      </w:r>
    </w:p>
    <w:p w14:paraId="61E7B212" w14:textId="61AAAA0D" w:rsidR="00EF288C" w:rsidRDefault="00450948" w:rsidP="00EF288C">
      <w:pPr>
        <w:pStyle w:val="ListParagraph"/>
        <w:numPr>
          <w:ilvl w:val="0"/>
          <w:numId w:val="20"/>
        </w:numPr>
        <w:spacing w:line="360" w:lineRule="auto"/>
      </w:pPr>
      <w:r>
        <w:lastRenderedPageBreak/>
        <w:t>Cart Page</w:t>
      </w:r>
      <w:r w:rsidR="00FC21F8" w:rsidRPr="00FC21F8">
        <w:t xml:space="preserve"> </w:t>
      </w:r>
      <w:r w:rsidR="00FC21F8">
        <w:rPr>
          <w:noProof/>
        </w:rPr>
        <w:drawing>
          <wp:inline distT="0" distB="0" distL="0" distR="0" wp14:anchorId="18BBAA2B" wp14:editId="06B10AFE">
            <wp:extent cx="6280785" cy="4539615"/>
            <wp:effectExtent l="0" t="0" r="5715" b="0"/>
            <wp:docPr id="206615100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51004" name="Picture 1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0785" cy="4539615"/>
                    </a:xfrm>
                    <a:prstGeom prst="rect">
                      <a:avLst/>
                    </a:prstGeom>
                    <a:noFill/>
                    <a:ln>
                      <a:noFill/>
                    </a:ln>
                  </pic:spPr>
                </pic:pic>
              </a:graphicData>
            </a:graphic>
          </wp:inline>
        </w:drawing>
      </w:r>
    </w:p>
    <w:p w14:paraId="2B98BEF2" w14:textId="61F49B46" w:rsidR="00EF288C" w:rsidRDefault="00326907" w:rsidP="00811614">
      <w:pPr>
        <w:spacing w:line="360" w:lineRule="auto"/>
        <w:ind w:firstLine="360"/>
      </w:pPr>
      <w:r>
        <w:t xml:space="preserve">This is the cart page. This page displays </w:t>
      </w:r>
      <w:proofErr w:type="gramStart"/>
      <w:r w:rsidR="000B1B02">
        <w:t>user’s</w:t>
      </w:r>
      <w:proofErr w:type="gramEnd"/>
      <w:r w:rsidR="000B1B02">
        <w:t xml:space="preserve"> cup list cart.</w:t>
      </w:r>
      <w:r w:rsidR="00194C77">
        <w:t xml:space="preserve"> This </w:t>
      </w:r>
      <w:r w:rsidR="00902092">
        <w:t xml:space="preserve">page is used to proceed </w:t>
      </w:r>
      <w:r w:rsidR="00F86093">
        <w:t xml:space="preserve">user’s cart page to the checkout confirmation pop-up. In this page, user can also delete their item by selecting the cup in the cup cart list table. In this page user </w:t>
      </w:r>
      <w:r w:rsidR="00DE0132">
        <w:t xml:space="preserve">can also choose the courier service </w:t>
      </w:r>
      <w:proofErr w:type="gramStart"/>
      <w:r w:rsidR="00DE0132">
        <w:t>and also</w:t>
      </w:r>
      <w:proofErr w:type="gramEnd"/>
      <w:r w:rsidR="00DE0132">
        <w:t xml:space="preserve"> choose to include delivery insurance.</w:t>
      </w:r>
      <w:r w:rsidR="00E52C3B">
        <w:t xml:space="preserve"> The total price will be calculated by </w:t>
      </w:r>
      <w:r w:rsidR="00724B44">
        <w:t xml:space="preserve">adding all the cup’s price in the cup cart list table. This page is created using </w:t>
      </w:r>
      <w:proofErr w:type="spellStart"/>
      <w:r w:rsidR="00724B44">
        <w:t>vbox</w:t>
      </w:r>
      <w:proofErr w:type="spellEnd"/>
      <w:r w:rsidR="00724B44">
        <w:t xml:space="preserve"> to contain </w:t>
      </w:r>
      <w:r w:rsidR="005E7E0A">
        <w:t xml:space="preserve">user’s name cart label title, delete item label, courier label, courier price label, total price label, </w:t>
      </w:r>
      <w:r w:rsidR="00910419">
        <w:t xml:space="preserve">user’s cup cart list table, delete item button, </w:t>
      </w:r>
      <w:r w:rsidR="00331D62">
        <w:t>checkout button, courier combo box, and the use delivery insurance checkbox.</w:t>
      </w:r>
      <w:r w:rsidR="00A320E6">
        <w:t xml:space="preserve"> This page uses </w:t>
      </w:r>
      <w:proofErr w:type="gramStart"/>
      <w:r w:rsidR="00A320E6">
        <w:t>grid</w:t>
      </w:r>
      <w:proofErr w:type="gramEnd"/>
      <w:r w:rsidR="00032FAD">
        <w:t xml:space="preserve"> pane </w:t>
      </w:r>
      <w:r w:rsidR="00466405">
        <w:t>to set</w:t>
      </w:r>
      <w:r w:rsidR="008223B5">
        <w:t xml:space="preserve"> delete item label, courier label, courier price label, total price label</w:t>
      </w:r>
      <w:r w:rsidR="00C50EBF">
        <w:t>, storing cup name, cup price, quantity, total labels</w:t>
      </w:r>
      <w:r w:rsidR="00F549B1">
        <w:t>, user’s name cart table,</w:t>
      </w:r>
      <w:r w:rsidR="00E12FA4">
        <w:t xml:space="preserve"> user’s name cart label and the </w:t>
      </w:r>
      <w:proofErr w:type="spellStart"/>
      <w:r w:rsidR="00E12FA4">
        <w:t>vbox</w:t>
      </w:r>
      <w:proofErr w:type="spellEnd"/>
      <w:r w:rsidR="00E12FA4">
        <w:t>. This page is created by using these components:</w:t>
      </w:r>
    </w:p>
    <w:p w14:paraId="28CE7551" w14:textId="1CA0BD35" w:rsidR="00E12FA4" w:rsidRDefault="00BD083E" w:rsidP="00E12FA4">
      <w:pPr>
        <w:pStyle w:val="ListParagraph"/>
        <w:numPr>
          <w:ilvl w:val="0"/>
          <w:numId w:val="23"/>
        </w:numPr>
        <w:spacing w:line="360" w:lineRule="auto"/>
      </w:pPr>
      <w:r>
        <w:t xml:space="preserve">Label for user’s cart label, delete item label, courier label, courier price label and total price </w:t>
      </w:r>
      <w:proofErr w:type="gramStart"/>
      <w:r>
        <w:t>label</w:t>
      </w:r>
      <w:proofErr w:type="gramEnd"/>
    </w:p>
    <w:p w14:paraId="2E8C44C4" w14:textId="16DC5939" w:rsidR="00BD083E" w:rsidRDefault="00BD083E" w:rsidP="00E12FA4">
      <w:pPr>
        <w:pStyle w:val="ListParagraph"/>
        <w:numPr>
          <w:ilvl w:val="0"/>
          <w:numId w:val="23"/>
        </w:numPr>
        <w:spacing w:line="360" w:lineRule="auto"/>
      </w:pPr>
      <w:r>
        <w:t>Table view to view the user’s cart</w:t>
      </w:r>
      <w:r w:rsidR="0092536E">
        <w:t xml:space="preserve"> cup(s) inside the </w:t>
      </w:r>
      <w:proofErr w:type="gramStart"/>
      <w:r w:rsidR="0092536E">
        <w:t>database</w:t>
      </w:r>
      <w:proofErr w:type="gramEnd"/>
    </w:p>
    <w:p w14:paraId="1FC1EEBE" w14:textId="0F1F63E1" w:rsidR="0092536E" w:rsidRDefault="0092536E" w:rsidP="00E12FA4">
      <w:pPr>
        <w:pStyle w:val="ListParagraph"/>
        <w:numPr>
          <w:ilvl w:val="0"/>
          <w:numId w:val="23"/>
        </w:numPr>
        <w:spacing w:line="360" w:lineRule="auto"/>
      </w:pPr>
      <w:r>
        <w:t xml:space="preserve">Button to delete items from the table and </w:t>
      </w:r>
      <w:proofErr w:type="gramStart"/>
      <w:r>
        <w:t>checkout</w:t>
      </w:r>
      <w:proofErr w:type="gramEnd"/>
    </w:p>
    <w:p w14:paraId="4941B620" w14:textId="6137BF8C" w:rsidR="0092536E" w:rsidRDefault="0092536E" w:rsidP="00E12FA4">
      <w:pPr>
        <w:pStyle w:val="ListParagraph"/>
        <w:numPr>
          <w:ilvl w:val="0"/>
          <w:numId w:val="23"/>
        </w:numPr>
        <w:spacing w:line="360" w:lineRule="auto"/>
      </w:pPr>
      <w:r>
        <w:t xml:space="preserve">Alert to display pop-up </w:t>
      </w:r>
      <w:proofErr w:type="gramStart"/>
      <w:r>
        <w:t>errors</w:t>
      </w:r>
      <w:proofErr w:type="gramEnd"/>
    </w:p>
    <w:p w14:paraId="7CB6DCE8" w14:textId="6C0371F0" w:rsidR="0092536E" w:rsidRDefault="0092536E" w:rsidP="00E12FA4">
      <w:pPr>
        <w:pStyle w:val="ListParagraph"/>
        <w:numPr>
          <w:ilvl w:val="0"/>
          <w:numId w:val="23"/>
        </w:numPr>
        <w:spacing w:line="360" w:lineRule="auto"/>
      </w:pPr>
      <w:r>
        <w:lastRenderedPageBreak/>
        <w:t xml:space="preserve">Combo box to </w:t>
      </w:r>
      <w:r w:rsidR="00C23181">
        <w:t xml:space="preserve">choose </w:t>
      </w:r>
      <w:r>
        <w:t xml:space="preserve">courier </w:t>
      </w:r>
      <w:proofErr w:type="gramStart"/>
      <w:r>
        <w:t>choice</w:t>
      </w:r>
      <w:proofErr w:type="gramEnd"/>
    </w:p>
    <w:p w14:paraId="086DBAE7" w14:textId="6617B6B1" w:rsidR="00811614" w:rsidRDefault="0092536E" w:rsidP="00C23181">
      <w:pPr>
        <w:pStyle w:val="ListParagraph"/>
        <w:numPr>
          <w:ilvl w:val="0"/>
          <w:numId w:val="23"/>
        </w:numPr>
        <w:spacing w:line="360" w:lineRule="auto"/>
      </w:pPr>
      <w:r>
        <w:t xml:space="preserve">Check box to choose </w:t>
      </w:r>
      <w:r w:rsidR="00C23181">
        <w:t xml:space="preserve">to use delivery insurance </w:t>
      </w:r>
      <w:proofErr w:type="gramStart"/>
      <w:r w:rsidR="00C23181">
        <w:t>option</w:t>
      </w:r>
      <w:proofErr w:type="gramEnd"/>
    </w:p>
    <w:p w14:paraId="2EDAC278" w14:textId="556057DA" w:rsidR="006411FF" w:rsidRDefault="004E254C" w:rsidP="006411FF">
      <w:pPr>
        <w:spacing w:line="360" w:lineRule="auto"/>
      </w:pPr>
      <w:r>
        <w:t>Algorithm:</w:t>
      </w:r>
    </w:p>
    <w:p w14:paraId="4D93D22F" w14:textId="5A5AF949" w:rsidR="004E254C" w:rsidRDefault="009E2EFE" w:rsidP="004E254C">
      <w:pPr>
        <w:pStyle w:val="ListParagraph"/>
        <w:numPr>
          <w:ilvl w:val="0"/>
          <w:numId w:val="23"/>
        </w:numPr>
        <w:spacing w:line="360" w:lineRule="auto"/>
      </w:pPr>
      <w:r>
        <w:t xml:space="preserve">First retrieve the cart data based on the user that </w:t>
      </w:r>
      <w:proofErr w:type="gramStart"/>
      <w:r>
        <w:t>have</w:t>
      </w:r>
      <w:proofErr w:type="gramEnd"/>
      <w:r>
        <w:t xml:space="preserve"> been login. It was done by accessing the user login object inside the login class. We use static </w:t>
      </w:r>
      <w:proofErr w:type="gramStart"/>
      <w:r>
        <w:t>keyword</w:t>
      </w:r>
      <w:proofErr w:type="gramEnd"/>
      <w:r>
        <w:t xml:space="preserve"> so it can be accessed directly through the class. </w:t>
      </w:r>
      <w:r w:rsidR="007F625C">
        <w:t>For showing the data in table view we use similar step from previous page, using SELECT statement, transfer from result set to observable list.</w:t>
      </w:r>
    </w:p>
    <w:p w14:paraId="79694417" w14:textId="5CECD653" w:rsidR="009E2EFE" w:rsidRDefault="009E2EFE" w:rsidP="004E254C">
      <w:pPr>
        <w:pStyle w:val="ListParagraph"/>
        <w:numPr>
          <w:ilvl w:val="0"/>
          <w:numId w:val="23"/>
        </w:numPr>
        <w:spacing w:line="360" w:lineRule="auto"/>
      </w:pPr>
      <w:r>
        <w:t xml:space="preserve">Inside the retrieval </w:t>
      </w:r>
      <w:r w:rsidR="004101F1">
        <w:t>process</w:t>
      </w:r>
      <w:r>
        <w:t xml:space="preserve"> we also </w:t>
      </w:r>
      <w:proofErr w:type="gramStart"/>
      <w:r>
        <w:t>sum</w:t>
      </w:r>
      <w:proofErr w:type="gramEnd"/>
      <w:r>
        <w:t xml:space="preserve"> the price of all that cup so it can updated </w:t>
      </w:r>
      <w:proofErr w:type="gramStart"/>
      <w:r>
        <w:t>the  total</w:t>
      </w:r>
      <w:proofErr w:type="gramEnd"/>
      <w:r>
        <w:t xml:space="preserve"> price label</w:t>
      </w:r>
      <w:r w:rsidR="007F625C">
        <w:t>.</w:t>
      </w:r>
    </w:p>
    <w:p w14:paraId="048E4C97" w14:textId="17796A3E" w:rsidR="009E2EFE" w:rsidRDefault="009E2EFE" w:rsidP="004E254C">
      <w:pPr>
        <w:pStyle w:val="ListParagraph"/>
        <w:numPr>
          <w:ilvl w:val="0"/>
          <w:numId w:val="23"/>
        </w:numPr>
        <w:spacing w:line="360" w:lineRule="auto"/>
      </w:pPr>
      <w:r>
        <w:t xml:space="preserve">For the courier </w:t>
      </w:r>
      <w:proofErr w:type="spellStart"/>
      <w:r>
        <w:t>combobox</w:t>
      </w:r>
      <w:proofErr w:type="spellEnd"/>
      <w:r>
        <w:t xml:space="preserve"> we retrieve it same as retrieve the cart data, Use select query to get the data, store it on observable list.</w:t>
      </w:r>
      <w:r w:rsidR="004101F1">
        <w:t xml:space="preserve"> We use </w:t>
      </w:r>
      <w:proofErr w:type="spellStart"/>
      <w:r w:rsidR="004101F1">
        <w:t>setConverter</w:t>
      </w:r>
      <w:proofErr w:type="spellEnd"/>
      <w:r w:rsidR="004101F1">
        <w:t xml:space="preserve"> to convert the display in </w:t>
      </w:r>
      <w:proofErr w:type="spellStart"/>
      <w:r w:rsidR="004101F1">
        <w:t>comboBox</w:t>
      </w:r>
      <w:proofErr w:type="spellEnd"/>
      <w:r w:rsidR="004101F1">
        <w:t xml:space="preserve"> to string which is the name of the courier.</w:t>
      </w:r>
    </w:p>
    <w:p w14:paraId="556B378E" w14:textId="04628221" w:rsidR="009E2EFE" w:rsidRDefault="009E2EFE" w:rsidP="004E254C">
      <w:pPr>
        <w:pStyle w:val="ListParagraph"/>
        <w:numPr>
          <w:ilvl w:val="0"/>
          <w:numId w:val="23"/>
        </w:numPr>
        <w:spacing w:line="360" w:lineRule="auto"/>
      </w:pPr>
      <w:r>
        <w:t xml:space="preserve">For the total price </w:t>
      </w:r>
      <w:proofErr w:type="gramStart"/>
      <w:r>
        <w:t>logic</w:t>
      </w:r>
      <w:proofErr w:type="gramEnd"/>
      <w:r>
        <w:t xml:space="preserve"> we use this following step: </w:t>
      </w:r>
    </w:p>
    <w:p w14:paraId="358BEA1B" w14:textId="2039DB57" w:rsidR="009E2EFE" w:rsidRDefault="009E2EFE" w:rsidP="009E2EFE">
      <w:pPr>
        <w:pStyle w:val="ListParagraph"/>
        <w:numPr>
          <w:ilvl w:val="1"/>
          <w:numId w:val="23"/>
        </w:numPr>
        <w:spacing w:line="360" w:lineRule="auto"/>
      </w:pPr>
      <w:r>
        <w:t xml:space="preserve">First check, is the courier </w:t>
      </w:r>
      <w:r w:rsidR="00932EA7">
        <w:t xml:space="preserve">combo </w:t>
      </w:r>
      <w:proofErr w:type="gramStart"/>
      <w:r w:rsidR="00932EA7">
        <w:t>box</w:t>
      </w:r>
      <w:r>
        <w:t xml:space="preserve"> is</w:t>
      </w:r>
      <w:proofErr w:type="gramEnd"/>
      <w:r w:rsidR="00932EA7">
        <w:t xml:space="preserve"> already</w:t>
      </w:r>
      <w:r>
        <w:t xml:space="preserve"> selected or not? If</w:t>
      </w:r>
      <w:r w:rsidR="00932EA7">
        <w:t xml:space="preserve"> </w:t>
      </w:r>
      <w:proofErr w:type="gramStart"/>
      <w:r w:rsidR="00932EA7">
        <w:t>have</w:t>
      </w:r>
      <w:proofErr w:type="gramEnd"/>
      <w:r w:rsidR="00932EA7">
        <w:t xml:space="preserve"> been</w:t>
      </w:r>
      <w:r>
        <w:t xml:space="preserve"> selected</w:t>
      </w:r>
      <w:r w:rsidR="00932EA7">
        <w:t xml:space="preserve">, </w:t>
      </w:r>
      <w:r w:rsidR="00CD76E2">
        <w:t>get the data</w:t>
      </w:r>
      <w:r w:rsidR="00932EA7">
        <w:t xml:space="preserve"> and we store the selected courier object into variable. Sometime user will change the courier so to handle the price we store it on courier price variable. If </w:t>
      </w:r>
      <w:proofErr w:type="gramStart"/>
      <w:r w:rsidR="00932EA7">
        <w:t>user</w:t>
      </w:r>
      <w:proofErr w:type="gramEnd"/>
      <w:r w:rsidR="00932EA7">
        <w:t xml:space="preserve"> choose another courier the price will be updated, decrease the total based on current courier price and add again based on new courier price.</w:t>
      </w:r>
    </w:p>
    <w:p w14:paraId="305F7E9C" w14:textId="24A9F4E5" w:rsidR="00932EA7" w:rsidRDefault="00932EA7" w:rsidP="009E2EFE">
      <w:pPr>
        <w:pStyle w:val="ListParagraph"/>
        <w:numPr>
          <w:ilvl w:val="1"/>
          <w:numId w:val="23"/>
        </w:numPr>
        <w:spacing w:line="360" w:lineRule="auto"/>
      </w:pPr>
      <w:r>
        <w:t>For use insurance the logic is quite same, if check the checkbox, total price will be added 2000 if</w:t>
      </w:r>
      <w:r w:rsidR="002D1B75">
        <w:t xml:space="preserve"> not, will be decrease </w:t>
      </w:r>
      <w:proofErr w:type="gramStart"/>
      <w:r w:rsidR="002D1B75">
        <w:t>2000</w:t>
      </w:r>
      <w:proofErr w:type="gramEnd"/>
    </w:p>
    <w:p w14:paraId="4966A03E" w14:textId="5A58FE6A" w:rsidR="002D1B75" w:rsidRDefault="002D1B75" w:rsidP="002D1B75">
      <w:pPr>
        <w:pStyle w:val="ListParagraph"/>
        <w:numPr>
          <w:ilvl w:val="0"/>
          <w:numId w:val="23"/>
        </w:numPr>
        <w:spacing w:line="360" w:lineRule="auto"/>
      </w:pPr>
      <w:r>
        <w:t xml:space="preserve">Every time the cart is </w:t>
      </w:r>
      <w:proofErr w:type="gramStart"/>
      <w:r>
        <w:t>update</w:t>
      </w:r>
      <w:proofErr w:type="gramEnd"/>
      <w:r>
        <w:t xml:space="preserve">, the total price will be </w:t>
      </w:r>
      <w:proofErr w:type="gramStart"/>
      <w:r>
        <w:t>restart</w:t>
      </w:r>
      <w:proofErr w:type="gramEnd"/>
      <w:r>
        <w:t>, and component like courier combo box and use insurance check box will be set into default state.</w:t>
      </w:r>
    </w:p>
    <w:p w14:paraId="614D3A2B" w14:textId="6F24DB69" w:rsidR="002D1B75" w:rsidRDefault="002D1B75" w:rsidP="002D1B75">
      <w:pPr>
        <w:pStyle w:val="ListParagraph"/>
        <w:numPr>
          <w:ilvl w:val="0"/>
          <w:numId w:val="23"/>
        </w:numPr>
        <w:spacing w:line="360" w:lineRule="auto"/>
      </w:pPr>
      <w:r>
        <w:t xml:space="preserve">To handle the refresh data, we handle it by binding an event listener to the </w:t>
      </w:r>
      <w:proofErr w:type="spellStart"/>
      <w:r>
        <w:t>scne</w:t>
      </w:r>
      <w:proofErr w:type="spellEnd"/>
      <w:r>
        <w:t xml:space="preserve">. If </w:t>
      </w:r>
      <w:proofErr w:type="gramStart"/>
      <w:r>
        <w:t>mouse is</w:t>
      </w:r>
      <w:proofErr w:type="gramEnd"/>
      <w:r>
        <w:t xml:space="preserve"> hover to the scene, refresh function will be executed. But we already make sure to be only once using the refresh function every time the cart menu is opened.</w:t>
      </w:r>
    </w:p>
    <w:p w14:paraId="1317D4DD" w14:textId="5A9CB833" w:rsidR="002D1B75" w:rsidRDefault="002D1B75" w:rsidP="002D1B75">
      <w:pPr>
        <w:pStyle w:val="ListParagraph"/>
        <w:numPr>
          <w:ilvl w:val="0"/>
          <w:numId w:val="23"/>
        </w:numPr>
        <w:spacing w:line="360" w:lineRule="auto"/>
      </w:pPr>
      <w:r>
        <w:t xml:space="preserve">Checkout process we </w:t>
      </w:r>
      <w:proofErr w:type="gramStart"/>
      <w:r>
        <w:t>following</w:t>
      </w:r>
      <w:proofErr w:type="gramEnd"/>
      <w:r>
        <w:t xml:space="preserve"> these steps:</w:t>
      </w:r>
    </w:p>
    <w:p w14:paraId="1CE8C88A" w14:textId="50DA93B0" w:rsidR="002D1B75" w:rsidRDefault="002D1B75" w:rsidP="002D1B75">
      <w:pPr>
        <w:pStyle w:val="ListParagraph"/>
        <w:numPr>
          <w:ilvl w:val="1"/>
          <w:numId w:val="23"/>
        </w:numPr>
        <w:spacing w:line="360" w:lineRule="auto"/>
      </w:pPr>
      <w:r>
        <w:t xml:space="preserve">First check the table is empty or not, if not we can proceed to the next </w:t>
      </w:r>
      <w:proofErr w:type="gramStart"/>
      <w:r>
        <w:t>step</w:t>
      </w:r>
      <w:proofErr w:type="gramEnd"/>
    </w:p>
    <w:p w14:paraId="52035D1D" w14:textId="15FA9472" w:rsidR="002D1B75" w:rsidRDefault="002D1B75" w:rsidP="002D1B75">
      <w:pPr>
        <w:pStyle w:val="ListParagraph"/>
        <w:numPr>
          <w:ilvl w:val="1"/>
          <w:numId w:val="23"/>
        </w:numPr>
        <w:spacing w:line="360" w:lineRule="auto"/>
      </w:pPr>
      <w:r>
        <w:t xml:space="preserve">There is pop up confirmation will be shown, and if user click </w:t>
      </w:r>
      <w:proofErr w:type="gramStart"/>
      <w:r>
        <w:t>yes</w:t>
      </w:r>
      <w:proofErr w:type="gramEnd"/>
      <w:r>
        <w:t xml:space="preserve"> the process</w:t>
      </w:r>
      <w:r w:rsidR="00FB1098">
        <w:t xml:space="preserve"> will continue.</w:t>
      </w:r>
    </w:p>
    <w:p w14:paraId="54B6A4ED" w14:textId="78D13EB1" w:rsidR="002D1B75" w:rsidRDefault="002D1B75" w:rsidP="002D1B75">
      <w:pPr>
        <w:pStyle w:val="ListParagraph"/>
        <w:numPr>
          <w:ilvl w:val="1"/>
          <w:numId w:val="23"/>
        </w:numPr>
        <w:spacing w:line="360" w:lineRule="auto"/>
      </w:pPr>
      <w:r>
        <w:t xml:space="preserve">All data that </w:t>
      </w:r>
      <w:proofErr w:type="gramStart"/>
      <w:r>
        <w:t>need</w:t>
      </w:r>
      <w:proofErr w:type="gramEnd"/>
      <w:r>
        <w:t xml:space="preserve"> to be in transaction table is </w:t>
      </w:r>
      <w:proofErr w:type="gramStart"/>
      <w:r>
        <w:t xml:space="preserve">retrieved </w:t>
      </w:r>
      <w:r w:rsidR="00FB1098">
        <w:t xml:space="preserve"> based</w:t>
      </w:r>
      <w:proofErr w:type="gramEnd"/>
      <w:r w:rsidR="00FB1098">
        <w:t xml:space="preserve"> on user that been login, courier that been </w:t>
      </w:r>
      <w:proofErr w:type="spellStart"/>
      <w:r w:rsidR="00FB1098">
        <w:t>choosed</w:t>
      </w:r>
      <w:proofErr w:type="spellEnd"/>
      <w:r w:rsidR="00FB1098">
        <w:t xml:space="preserve"> , use insurance or not </w:t>
      </w:r>
      <w:r>
        <w:t xml:space="preserve">and insert it using INSERT statement in </w:t>
      </w:r>
      <w:proofErr w:type="spellStart"/>
      <w:r>
        <w:t>sql</w:t>
      </w:r>
      <w:proofErr w:type="spellEnd"/>
      <w:r>
        <w:t>.</w:t>
      </w:r>
    </w:p>
    <w:p w14:paraId="605F2296" w14:textId="15D62009" w:rsidR="002D1B75" w:rsidRDefault="002D1B75" w:rsidP="002D1B75">
      <w:pPr>
        <w:pStyle w:val="ListParagraph"/>
        <w:numPr>
          <w:ilvl w:val="1"/>
          <w:numId w:val="23"/>
        </w:numPr>
        <w:spacing w:line="360" w:lineRule="auto"/>
      </w:pPr>
      <w:r>
        <w:lastRenderedPageBreak/>
        <w:t xml:space="preserve">Next step to add transaction detail, we loop through in cart items, and execute the INSERT </w:t>
      </w:r>
      <w:proofErr w:type="gramStart"/>
      <w:r>
        <w:t>function</w:t>
      </w:r>
      <w:proofErr w:type="gramEnd"/>
    </w:p>
    <w:p w14:paraId="23FDFCB1" w14:textId="54115643" w:rsidR="002D1B75" w:rsidRDefault="002D1B75" w:rsidP="002D1B75">
      <w:pPr>
        <w:pStyle w:val="ListParagraph"/>
        <w:numPr>
          <w:ilvl w:val="1"/>
          <w:numId w:val="23"/>
        </w:numPr>
        <w:spacing w:line="360" w:lineRule="auto"/>
      </w:pPr>
      <w:r>
        <w:t xml:space="preserve">After the data </w:t>
      </w:r>
      <w:proofErr w:type="gramStart"/>
      <w:r>
        <w:t>have</w:t>
      </w:r>
      <w:proofErr w:type="gramEnd"/>
      <w:r>
        <w:t xml:space="preserve"> been inserted, table will be cleared and all the </w:t>
      </w:r>
      <w:proofErr w:type="gramStart"/>
      <w:r>
        <w:t>component</w:t>
      </w:r>
      <w:proofErr w:type="gramEnd"/>
      <w:r>
        <w:t xml:space="preserve"> reset into default state.</w:t>
      </w:r>
    </w:p>
    <w:p w14:paraId="03715BFC" w14:textId="0A31A128" w:rsidR="006411FF" w:rsidRDefault="006411FF" w:rsidP="006411FF">
      <w:pPr>
        <w:spacing w:line="360" w:lineRule="auto"/>
      </w:pPr>
      <w:r>
        <w:rPr>
          <w:noProof/>
        </w:rPr>
        <w:drawing>
          <wp:inline distT="0" distB="0" distL="0" distR="0" wp14:anchorId="77CB8A78" wp14:editId="41233424">
            <wp:extent cx="6280785" cy="4441190"/>
            <wp:effectExtent l="0" t="0" r="5715" b="0"/>
            <wp:docPr id="17008895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89572" name="Picture 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0785" cy="4441190"/>
                    </a:xfrm>
                    <a:prstGeom prst="rect">
                      <a:avLst/>
                    </a:prstGeom>
                    <a:noFill/>
                    <a:ln>
                      <a:noFill/>
                    </a:ln>
                  </pic:spPr>
                </pic:pic>
              </a:graphicData>
            </a:graphic>
          </wp:inline>
        </w:drawing>
      </w:r>
    </w:p>
    <w:p w14:paraId="7C875D70" w14:textId="4579E9BB" w:rsidR="00C23181" w:rsidRDefault="00A35FCD" w:rsidP="00A35FCD">
      <w:pPr>
        <w:spacing w:line="360" w:lineRule="auto"/>
        <w:ind w:firstLine="720"/>
      </w:pPr>
      <w:r>
        <w:t>This pop-up error message occurs when the</w:t>
      </w:r>
      <w:r w:rsidR="007230AE">
        <w:t xml:space="preserve"> delete item</w:t>
      </w:r>
      <w:r>
        <w:t xml:space="preserve"> button is pressed without selecting any cup f</w:t>
      </w:r>
      <w:r w:rsidR="007230AE">
        <w:t xml:space="preserve">rom </w:t>
      </w:r>
      <w:r>
        <w:t>the</w:t>
      </w:r>
      <w:r w:rsidR="007230AE">
        <w:t xml:space="preserve"> user’s cart</w:t>
      </w:r>
      <w:r>
        <w:t xml:space="preserve"> cup list table. There is also another pop-up information message if the</w:t>
      </w:r>
      <w:r w:rsidR="00F8593F">
        <w:t xml:space="preserve"> delete item</w:t>
      </w:r>
      <w:r>
        <w:t xml:space="preserve"> button is pressed with selected cup that is</w:t>
      </w:r>
      <w:r w:rsidR="004E0248">
        <w:t xml:space="preserve"> cart d</w:t>
      </w:r>
      <w:r w:rsidR="0084466E">
        <w:t>eleted successfully</w:t>
      </w:r>
      <w:r>
        <w:t>.</w:t>
      </w:r>
    </w:p>
    <w:p w14:paraId="75FE5379" w14:textId="77777777" w:rsidR="00C23181" w:rsidRDefault="00C23181" w:rsidP="00C23181">
      <w:pPr>
        <w:spacing w:line="360" w:lineRule="auto"/>
      </w:pPr>
    </w:p>
    <w:p w14:paraId="6941FD31" w14:textId="77777777" w:rsidR="00C23181" w:rsidRDefault="00C23181" w:rsidP="00C23181">
      <w:pPr>
        <w:spacing w:line="360" w:lineRule="auto"/>
      </w:pPr>
    </w:p>
    <w:p w14:paraId="12FD58DD" w14:textId="77777777" w:rsidR="00C23181" w:rsidRDefault="00C23181" w:rsidP="00C23181">
      <w:pPr>
        <w:spacing w:line="360" w:lineRule="auto"/>
      </w:pPr>
    </w:p>
    <w:p w14:paraId="613E8074" w14:textId="77777777" w:rsidR="00C23181" w:rsidRDefault="00C23181" w:rsidP="00C23181">
      <w:pPr>
        <w:spacing w:line="360" w:lineRule="auto"/>
      </w:pPr>
    </w:p>
    <w:p w14:paraId="70DB79D8" w14:textId="77777777" w:rsidR="00C23181" w:rsidRDefault="00C23181" w:rsidP="00C23181">
      <w:pPr>
        <w:spacing w:line="360" w:lineRule="auto"/>
      </w:pPr>
    </w:p>
    <w:p w14:paraId="2045B5CA" w14:textId="77777777" w:rsidR="00C23181" w:rsidRDefault="00C23181" w:rsidP="00C23181">
      <w:pPr>
        <w:spacing w:line="360" w:lineRule="auto"/>
      </w:pPr>
    </w:p>
    <w:p w14:paraId="377C6A7A" w14:textId="77777777" w:rsidR="00C23181" w:rsidRDefault="00C23181" w:rsidP="00C23181">
      <w:pPr>
        <w:spacing w:line="360" w:lineRule="auto"/>
      </w:pPr>
    </w:p>
    <w:p w14:paraId="13A1FE9D" w14:textId="77777777" w:rsidR="00C23181" w:rsidRDefault="00C23181" w:rsidP="00C23181">
      <w:pPr>
        <w:spacing w:line="360" w:lineRule="auto"/>
      </w:pPr>
    </w:p>
    <w:p w14:paraId="6047E8F8" w14:textId="77777777" w:rsidR="00C23181" w:rsidRDefault="00C23181" w:rsidP="00C23181">
      <w:pPr>
        <w:spacing w:line="360" w:lineRule="auto"/>
      </w:pPr>
    </w:p>
    <w:p w14:paraId="347E8877" w14:textId="77777777" w:rsidR="00C23181" w:rsidRDefault="00C23181" w:rsidP="00C23181">
      <w:pPr>
        <w:spacing w:line="360" w:lineRule="auto"/>
      </w:pPr>
    </w:p>
    <w:p w14:paraId="1AB998B1" w14:textId="77777777" w:rsidR="00C23181" w:rsidRDefault="00C23181" w:rsidP="00C23181">
      <w:pPr>
        <w:spacing w:line="360" w:lineRule="auto"/>
      </w:pPr>
    </w:p>
    <w:p w14:paraId="08FAFD23" w14:textId="0CF72691" w:rsidR="004A427B" w:rsidRDefault="00CF54A4" w:rsidP="004A427B">
      <w:pPr>
        <w:pStyle w:val="ListParagraph"/>
        <w:numPr>
          <w:ilvl w:val="0"/>
          <w:numId w:val="20"/>
        </w:numPr>
        <w:spacing w:line="360" w:lineRule="auto"/>
      </w:pPr>
      <w:r>
        <w:t>Chec</w:t>
      </w:r>
      <w:r w:rsidR="00E13DEC">
        <w:t>k</w:t>
      </w:r>
      <w:r>
        <w:t>out</w:t>
      </w:r>
      <w:r w:rsidR="005E0376">
        <w:t xml:space="preserve"> Confirmation </w:t>
      </w:r>
      <w:r w:rsidR="002617A5">
        <w:t>Pop-</w:t>
      </w:r>
      <w:r w:rsidR="00E13DEC">
        <w:t>up</w:t>
      </w:r>
      <w:r w:rsidR="006B6185" w:rsidRPr="006B6185">
        <w:t xml:space="preserve"> </w:t>
      </w:r>
      <w:r w:rsidR="006B6185">
        <w:rPr>
          <w:noProof/>
        </w:rPr>
        <w:drawing>
          <wp:inline distT="0" distB="0" distL="0" distR="0" wp14:anchorId="2973D2D3" wp14:editId="68C130EC">
            <wp:extent cx="6280785" cy="6691630"/>
            <wp:effectExtent l="0" t="0" r="5715" b="0"/>
            <wp:docPr id="140743714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37145" name="Picture 1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0785" cy="6691630"/>
                    </a:xfrm>
                    <a:prstGeom prst="rect">
                      <a:avLst/>
                    </a:prstGeom>
                    <a:noFill/>
                    <a:ln>
                      <a:noFill/>
                    </a:ln>
                  </pic:spPr>
                </pic:pic>
              </a:graphicData>
            </a:graphic>
          </wp:inline>
        </w:drawing>
      </w:r>
    </w:p>
    <w:p w14:paraId="5926EBBA" w14:textId="12E808DD" w:rsidR="00DD609D" w:rsidRDefault="00FC1738" w:rsidP="00DD609D">
      <w:pPr>
        <w:spacing w:line="360" w:lineRule="auto"/>
        <w:ind w:firstLine="360"/>
      </w:pPr>
      <w:r>
        <w:t xml:space="preserve">This pop-up </w:t>
      </w:r>
      <w:r w:rsidR="00D25548">
        <w:t xml:space="preserve">window </w:t>
      </w:r>
      <w:r w:rsidR="004A7E1A">
        <w:t xml:space="preserve">shows when </w:t>
      </w:r>
      <w:proofErr w:type="gramStart"/>
      <w:r w:rsidR="003A45A6">
        <w:t>checkout</w:t>
      </w:r>
      <w:proofErr w:type="gramEnd"/>
      <w:r w:rsidR="003A45A6">
        <w:t xml:space="preserve"> button from the cart</w:t>
      </w:r>
      <w:r w:rsidR="00114EFB">
        <w:t xml:space="preserve"> page</w:t>
      </w:r>
      <w:r w:rsidR="0065031F">
        <w:t xml:space="preserve"> and the</w:t>
      </w:r>
      <w:r w:rsidR="00F4369C">
        <w:t xml:space="preserve"> user’s cart is not empty</w:t>
      </w:r>
      <w:r w:rsidR="00C27A76">
        <w:t>.</w:t>
      </w:r>
      <w:r w:rsidR="00DD609D">
        <w:t xml:space="preserve"> </w:t>
      </w:r>
      <w:r w:rsidR="00171D13">
        <w:t xml:space="preserve">This </w:t>
      </w:r>
      <w:r w:rsidR="000A2253">
        <w:t>window will be closed if the user chooses no</w:t>
      </w:r>
      <w:r w:rsidR="00352470">
        <w:t xml:space="preserve"> and will return to the cart page. </w:t>
      </w:r>
      <w:proofErr w:type="gramStart"/>
      <w:r w:rsidR="002A777A">
        <w:t>Otherwise</w:t>
      </w:r>
      <w:proofErr w:type="gramEnd"/>
      <w:r w:rsidR="002A777A">
        <w:t xml:space="preserve"> when the user chooses yes, </w:t>
      </w:r>
      <w:proofErr w:type="gramStart"/>
      <w:r w:rsidR="00F92D22">
        <w:t>user’s</w:t>
      </w:r>
      <w:proofErr w:type="gramEnd"/>
      <w:r w:rsidR="00F92D22">
        <w:t xml:space="preserve"> cart will be emptied</w:t>
      </w:r>
      <w:r w:rsidR="008A06FF">
        <w:t xml:space="preserve"> and a new transaction header</w:t>
      </w:r>
      <w:r w:rsidR="003E5D7D">
        <w:t xml:space="preserve"> and </w:t>
      </w:r>
      <w:r w:rsidR="00505147">
        <w:t>details</w:t>
      </w:r>
      <w:r w:rsidR="00433CEE">
        <w:t xml:space="preserve"> will be created</w:t>
      </w:r>
      <w:r w:rsidR="009158AD">
        <w:t>,</w:t>
      </w:r>
      <w:r w:rsidR="005D5A7B">
        <w:t xml:space="preserve"> </w:t>
      </w:r>
      <w:r w:rsidR="009158AD">
        <w:t xml:space="preserve">the window will be closed and will </w:t>
      </w:r>
      <w:r w:rsidR="001A5341">
        <w:t xml:space="preserve">show an </w:t>
      </w:r>
      <w:r w:rsidR="00647D07">
        <w:t>pop-up</w:t>
      </w:r>
      <w:r w:rsidR="00244780">
        <w:t xml:space="preserve"> information</w:t>
      </w:r>
      <w:r w:rsidR="00647D07">
        <w:t xml:space="preserve"> message </w:t>
      </w:r>
      <w:r w:rsidR="00833FC9">
        <w:t>that the checkout is successful</w:t>
      </w:r>
      <w:r w:rsidR="00211520">
        <w:t>.</w:t>
      </w:r>
      <w:r w:rsidR="00D42557">
        <w:t xml:space="preserve"> This window using </w:t>
      </w:r>
      <w:proofErr w:type="spellStart"/>
      <w:r w:rsidR="00D42557">
        <w:t>jfxtas</w:t>
      </w:r>
      <w:proofErr w:type="spellEnd"/>
      <w:r w:rsidR="00D42557">
        <w:t xml:space="preserve"> library, we store the window inside the group component or wrap </w:t>
      </w:r>
      <w:r w:rsidR="00D42557">
        <w:lastRenderedPageBreak/>
        <w:t xml:space="preserve">it inside group, we did this due to the error that we faced if we </w:t>
      </w:r>
      <w:proofErr w:type="gramStart"/>
      <w:r w:rsidR="00D42557">
        <w:t>not wrap</w:t>
      </w:r>
      <w:proofErr w:type="gramEnd"/>
      <w:r w:rsidR="00D42557">
        <w:t xml:space="preserve"> it with another pane, we get null pointer exception every time mouse is hovering top on</w:t>
      </w:r>
      <w:r w:rsidR="005658DA">
        <w:t xml:space="preserve"> the window.</w:t>
      </w:r>
    </w:p>
    <w:p w14:paraId="5AB0144D" w14:textId="79F641E7" w:rsidR="0005082B" w:rsidRDefault="00927F9A" w:rsidP="0005082B">
      <w:pPr>
        <w:pStyle w:val="ListParagraph"/>
        <w:numPr>
          <w:ilvl w:val="0"/>
          <w:numId w:val="20"/>
        </w:numPr>
        <w:spacing w:line="360" w:lineRule="auto"/>
      </w:pPr>
      <w:r>
        <w:t>Cup Management Page</w:t>
      </w:r>
      <w:r w:rsidR="006B6185" w:rsidRPr="006B6185">
        <w:t xml:space="preserve"> </w:t>
      </w:r>
      <w:r w:rsidR="006B6185">
        <w:rPr>
          <w:noProof/>
        </w:rPr>
        <w:drawing>
          <wp:inline distT="0" distB="0" distL="0" distR="0" wp14:anchorId="4736AB5F" wp14:editId="6D7FAC1B">
            <wp:extent cx="6280785" cy="4518660"/>
            <wp:effectExtent l="0" t="0" r="5715" b="0"/>
            <wp:docPr id="76277241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72417" name="Picture 1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0785" cy="4518660"/>
                    </a:xfrm>
                    <a:prstGeom prst="rect">
                      <a:avLst/>
                    </a:prstGeom>
                    <a:noFill/>
                    <a:ln>
                      <a:noFill/>
                    </a:ln>
                  </pic:spPr>
                </pic:pic>
              </a:graphicData>
            </a:graphic>
          </wp:inline>
        </w:drawing>
      </w:r>
    </w:p>
    <w:p w14:paraId="1CCE9E83" w14:textId="3965690F" w:rsidR="0005082B" w:rsidRDefault="0005082B" w:rsidP="008B0B01">
      <w:pPr>
        <w:spacing w:line="360" w:lineRule="auto"/>
        <w:ind w:firstLine="360"/>
      </w:pPr>
      <w:r>
        <w:t xml:space="preserve">This </w:t>
      </w:r>
      <w:r w:rsidR="00657902">
        <w:t>is the cup management page which admin</w:t>
      </w:r>
      <w:r w:rsidR="002F65D3">
        <w:t xml:space="preserve"> can see all the cups inside the database</w:t>
      </w:r>
      <w:r w:rsidR="00C01847">
        <w:t xml:space="preserve">. They can </w:t>
      </w:r>
      <w:r w:rsidR="000A655F">
        <w:t>add cup</w:t>
      </w:r>
      <w:r w:rsidR="00544884">
        <w:t xml:space="preserve">s to the database by pressing the add cup button with the cup name and cup price field filled. They also can update the cup’s price by selecting </w:t>
      </w:r>
      <w:r w:rsidR="000C3FB4">
        <w:t>the cup in the table and change the cup’s price in the cup price field and pressing the update price button.</w:t>
      </w:r>
      <w:r w:rsidR="00EB3BFC">
        <w:t xml:space="preserve"> </w:t>
      </w:r>
      <w:proofErr w:type="gramStart"/>
      <w:r w:rsidR="00EB3BFC">
        <w:t>Lastly</w:t>
      </w:r>
      <w:proofErr w:type="gramEnd"/>
      <w:r w:rsidR="00EB3BFC">
        <w:t xml:space="preserve"> they also can remove the cup in the database by selecting the cup </w:t>
      </w:r>
      <w:proofErr w:type="gramStart"/>
      <w:r w:rsidR="00EB3BFC">
        <w:t>in</w:t>
      </w:r>
      <w:proofErr w:type="gramEnd"/>
      <w:r w:rsidR="00EB3BFC">
        <w:t xml:space="preserve"> the table and pressing the remove cup button.</w:t>
      </w:r>
      <w:r w:rsidR="008B0B01">
        <w:t xml:space="preserve"> This page is created</w:t>
      </w:r>
      <w:r w:rsidR="003B50EC">
        <w:t xml:space="preserve"> using </w:t>
      </w:r>
      <w:proofErr w:type="spellStart"/>
      <w:r w:rsidR="003B50EC">
        <w:t>vbox</w:t>
      </w:r>
      <w:proofErr w:type="spellEnd"/>
      <w:r w:rsidR="003B50EC">
        <w:t xml:space="preserve"> to contain </w:t>
      </w:r>
      <w:r w:rsidR="000C15E0">
        <w:t xml:space="preserve">cup management label title, cup name label, cup price label, </w:t>
      </w:r>
      <w:r w:rsidR="002B2E2F">
        <w:t>cup name text field, cup price text field, add cup button, update price button, remove cup button</w:t>
      </w:r>
      <w:r w:rsidR="00463AD3">
        <w:t xml:space="preserve">, and the </w:t>
      </w:r>
      <w:r w:rsidR="00466405">
        <w:t xml:space="preserve">cup list table. </w:t>
      </w:r>
      <w:r w:rsidR="009543DE">
        <w:t xml:space="preserve">This page uses </w:t>
      </w:r>
      <w:proofErr w:type="gramStart"/>
      <w:r w:rsidR="009543DE">
        <w:t>grid</w:t>
      </w:r>
      <w:proofErr w:type="gramEnd"/>
      <w:r w:rsidR="009543DE">
        <w:t xml:space="preserve"> pane to set cup name label, cup price label, storing cup name, </w:t>
      </w:r>
      <w:r w:rsidR="00AD75B8">
        <w:t xml:space="preserve">storing </w:t>
      </w:r>
      <w:r w:rsidR="009543DE">
        <w:t xml:space="preserve">cup </w:t>
      </w:r>
      <w:proofErr w:type="gramStart"/>
      <w:r w:rsidR="009543DE">
        <w:t xml:space="preserve">price, </w:t>
      </w:r>
      <w:r w:rsidR="00AD75B8">
        <w:t xml:space="preserve"> cup</w:t>
      </w:r>
      <w:proofErr w:type="gramEnd"/>
      <w:r w:rsidR="00AD75B8">
        <w:t xml:space="preserve"> management label </w:t>
      </w:r>
      <w:r w:rsidR="009543DE">
        <w:t xml:space="preserve">and the </w:t>
      </w:r>
      <w:proofErr w:type="spellStart"/>
      <w:r w:rsidR="009543DE">
        <w:t>vbox</w:t>
      </w:r>
      <w:proofErr w:type="spellEnd"/>
      <w:r w:rsidR="009543DE">
        <w:t>.</w:t>
      </w:r>
      <w:r w:rsidR="00D67344">
        <w:t xml:space="preserve"> This p</w:t>
      </w:r>
      <w:r w:rsidR="00985437">
        <w:t>age is created by using these components:</w:t>
      </w:r>
    </w:p>
    <w:p w14:paraId="704992C3" w14:textId="3F6162D6" w:rsidR="00985437" w:rsidRDefault="00D71898" w:rsidP="00985437">
      <w:pPr>
        <w:pStyle w:val="ListParagraph"/>
        <w:numPr>
          <w:ilvl w:val="0"/>
          <w:numId w:val="23"/>
        </w:numPr>
        <w:spacing w:line="360" w:lineRule="auto"/>
      </w:pPr>
      <w:r>
        <w:t xml:space="preserve">Label </w:t>
      </w:r>
      <w:r w:rsidR="0040774B">
        <w:t xml:space="preserve">for </w:t>
      </w:r>
      <w:r w:rsidR="00414121">
        <w:t xml:space="preserve">cup management label title, </w:t>
      </w:r>
      <w:r w:rsidR="00600D06">
        <w:t>cup name label, cup price label</w:t>
      </w:r>
    </w:p>
    <w:p w14:paraId="6A0A0F1D" w14:textId="7829BFBE" w:rsidR="00600D06" w:rsidRDefault="00375887" w:rsidP="00985437">
      <w:pPr>
        <w:pStyle w:val="ListParagraph"/>
        <w:numPr>
          <w:ilvl w:val="0"/>
          <w:numId w:val="23"/>
        </w:numPr>
        <w:spacing w:line="360" w:lineRule="auto"/>
      </w:pPr>
      <w:r>
        <w:t xml:space="preserve">Table view to </w:t>
      </w:r>
      <w:r w:rsidR="00067EB3">
        <w:t xml:space="preserve">view cup </w:t>
      </w:r>
      <w:r w:rsidR="00B639E4">
        <w:t>list in the database</w:t>
      </w:r>
    </w:p>
    <w:p w14:paraId="4E030217" w14:textId="16181CF4" w:rsidR="00B639E4" w:rsidRDefault="00321002" w:rsidP="00985437">
      <w:pPr>
        <w:pStyle w:val="ListParagraph"/>
        <w:numPr>
          <w:ilvl w:val="0"/>
          <w:numId w:val="23"/>
        </w:numPr>
        <w:spacing w:line="360" w:lineRule="auto"/>
      </w:pPr>
      <w:r>
        <w:t xml:space="preserve">Text field for cup name </w:t>
      </w:r>
      <w:r w:rsidR="00634155">
        <w:t xml:space="preserve">field </w:t>
      </w:r>
      <w:r>
        <w:t>and cup price</w:t>
      </w:r>
      <w:r w:rsidR="00634155">
        <w:t xml:space="preserve"> field</w:t>
      </w:r>
    </w:p>
    <w:p w14:paraId="5B5B70C6" w14:textId="524371D2" w:rsidR="008826BD" w:rsidRDefault="006A0C90" w:rsidP="008826BD">
      <w:pPr>
        <w:pStyle w:val="ListParagraph"/>
        <w:numPr>
          <w:ilvl w:val="0"/>
          <w:numId w:val="23"/>
        </w:numPr>
        <w:spacing w:line="360" w:lineRule="auto"/>
      </w:pPr>
      <w:r>
        <w:t>Button to add cup, update price, and remove cup</w:t>
      </w:r>
      <w:r w:rsidR="008826BD">
        <w:t>.</w:t>
      </w:r>
    </w:p>
    <w:p w14:paraId="422D9ED4" w14:textId="0475920E" w:rsidR="008826BD" w:rsidRDefault="00FB1098" w:rsidP="008826BD">
      <w:pPr>
        <w:spacing w:line="360" w:lineRule="auto"/>
      </w:pPr>
      <w:r>
        <w:lastRenderedPageBreak/>
        <w:t>Algorithm</w:t>
      </w:r>
    </w:p>
    <w:p w14:paraId="626E0D22" w14:textId="1181DB35" w:rsidR="007F625C" w:rsidRDefault="007F625C" w:rsidP="00FB1098">
      <w:pPr>
        <w:pStyle w:val="ListParagraph"/>
        <w:numPr>
          <w:ilvl w:val="0"/>
          <w:numId w:val="23"/>
        </w:numPr>
        <w:spacing w:line="360" w:lineRule="auto"/>
      </w:pPr>
      <w:r>
        <w:t>For showing current cup in table view, we use similar step in home page, use SELECT statement, transfer the data inside result set into observable list, and set items for table view to observable list.</w:t>
      </w:r>
    </w:p>
    <w:p w14:paraId="5B0139B6" w14:textId="5CAFE196" w:rsidR="00FB1098" w:rsidRDefault="00FB1098" w:rsidP="00FB1098">
      <w:pPr>
        <w:pStyle w:val="ListParagraph"/>
        <w:numPr>
          <w:ilvl w:val="0"/>
          <w:numId w:val="23"/>
        </w:numPr>
        <w:spacing w:line="360" w:lineRule="auto"/>
      </w:pPr>
      <w:r>
        <w:t xml:space="preserve">For the add cup we use </w:t>
      </w:r>
      <w:proofErr w:type="gramStart"/>
      <w:r>
        <w:t>these following step</w:t>
      </w:r>
      <w:proofErr w:type="gramEnd"/>
      <w:r>
        <w:t>:</w:t>
      </w:r>
    </w:p>
    <w:p w14:paraId="3C5ADD15" w14:textId="72B70FE1" w:rsidR="00FB1098" w:rsidRDefault="00FB1098" w:rsidP="00FB1098">
      <w:pPr>
        <w:pStyle w:val="ListParagraph"/>
        <w:numPr>
          <w:ilvl w:val="1"/>
          <w:numId w:val="23"/>
        </w:numPr>
        <w:spacing w:line="360" w:lineRule="auto"/>
      </w:pPr>
      <w:r>
        <w:t xml:space="preserve">First check if all the name and price field </w:t>
      </w:r>
      <w:proofErr w:type="gramStart"/>
      <w:r>
        <w:t>are been</w:t>
      </w:r>
      <w:proofErr w:type="gramEnd"/>
      <w:r>
        <w:t xml:space="preserve"> </w:t>
      </w:r>
      <w:proofErr w:type="gramStart"/>
      <w:r>
        <w:t>filled</w:t>
      </w:r>
      <w:proofErr w:type="gramEnd"/>
      <w:r>
        <w:t xml:space="preserve"> or not. If yes we can </w:t>
      </w:r>
      <w:proofErr w:type="gramStart"/>
      <w:r>
        <w:t>continue  to</w:t>
      </w:r>
      <w:proofErr w:type="gramEnd"/>
      <w:r>
        <w:t xml:space="preserve"> insert the data</w:t>
      </w:r>
    </w:p>
    <w:p w14:paraId="5127480F" w14:textId="1918A1DD" w:rsidR="00FB1098" w:rsidRDefault="00FB1098" w:rsidP="00FB1098">
      <w:pPr>
        <w:pStyle w:val="ListParagraph"/>
        <w:numPr>
          <w:ilvl w:val="1"/>
          <w:numId w:val="23"/>
        </w:numPr>
        <w:spacing w:line="360" w:lineRule="auto"/>
      </w:pPr>
      <w:r>
        <w:t xml:space="preserve">Second, we will check </w:t>
      </w:r>
      <w:proofErr w:type="gramStart"/>
      <w:r>
        <w:t>is</w:t>
      </w:r>
      <w:proofErr w:type="gramEnd"/>
      <w:r>
        <w:t xml:space="preserve"> the cup name is </w:t>
      </w:r>
      <w:proofErr w:type="gramStart"/>
      <w:r>
        <w:t>exist</w:t>
      </w:r>
      <w:proofErr w:type="gramEnd"/>
      <w:r>
        <w:t xml:space="preserve"> or not, we handle this by using try and catch, </w:t>
      </w:r>
      <w:proofErr w:type="spellStart"/>
      <w:r>
        <w:t>sql</w:t>
      </w:r>
      <w:proofErr w:type="spellEnd"/>
      <w:r>
        <w:t xml:space="preserve"> will return the error because we have modified cup name column to be UNIQUE.</w:t>
      </w:r>
    </w:p>
    <w:p w14:paraId="4E862CC8" w14:textId="279F4626" w:rsidR="00FB1098" w:rsidRDefault="00FB1098" w:rsidP="00FB1098">
      <w:pPr>
        <w:pStyle w:val="ListParagraph"/>
        <w:numPr>
          <w:ilvl w:val="1"/>
          <w:numId w:val="23"/>
        </w:numPr>
        <w:spacing w:line="360" w:lineRule="auto"/>
      </w:pPr>
      <w:r>
        <w:t xml:space="preserve">If cup name </w:t>
      </w:r>
      <w:proofErr w:type="gramStart"/>
      <w:r>
        <w:t>don’t</w:t>
      </w:r>
      <w:proofErr w:type="gramEnd"/>
      <w:r>
        <w:t xml:space="preserve"> exist yet, insert the cup into table</w:t>
      </w:r>
    </w:p>
    <w:p w14:paraId="1B65E177" w14:textId="3BD94456" w:rsidR="00FB1098" w:rsidRDefault="00FB1098" w:rsidP="00FB1098">
      <w:pPr>
        <w:pStyle w:val="ListParagraph"/>
        <w:numPr>
          <w:ilvl w:val="0"/>
          <w:numId w:val="23"/>
        </w:numPr>
        <w:spacing w:line="360" w:lineRule="auto"/>
      </w:pPr>
      <w:r>
        <w:t xml:space="preserve">For the Update price we </w:t>
      </w:r>
      <w:proofErr w:type="gramStart"/>
      <w:r>
        <w:t>using</w:t>
      </w:r>
      <w:proofErr w:type="gramEnd"/>
      <w:r>
        <w:t xml:space="preserve"> these following step:</w:t>
      </w:r>
    </w:p>
    <w:p w14:paraId="4C43F05D" w14:textId="79555013" w:rsidR="00715104" w:rsidRDefault="00715104" w:rsidP="00FB1098">
      <w:pPr>
        <w:pStyle w:val="ListParagraph"/>
        <w:numPr>
          <w:ilvl w:val="1"/>
          <w:numId w:val="23"/>
        </w:numPr>
        <w:spacing w:line="360" w:lineRule="auto"/>
      </w:pPr>
      <w:r>
        <w:t xml:space="preserve">Check whether any cup that have been selected or </w:t>
      </w:r>
      <w:proofErr w:type="gramStart"/>
      <w:r>
        <w:t>not</w:t>
      </w:r>
      <w:proofErr w:type="gramEnd"/>
    </w:p>
    <w:p w14:paraId="652E10B7" w14:textId="6E6541BC" w:rsidR="00FB1098" w:rsidRDefault="00715104" w:rsidP="00FB1098">
      <w:pPr>
        <w:pStyle w:val="ListParagraph"/>
        <w:numPr>
          <w:ilvl w:val="1"/>
          <w:numId w:val="23"/>
        </w:numPr>
        <w:spacing w:line="360" w:lineRule="auto"/>
      </w:pPr>
      <w:r>
        <w:t xml:space="preserve">Use UPDATE statement in database to set new price based on price field </w:t>
      </w:r>
      <w:proofErr w:type="gramStart"/>
      <w:r>
        <w:t>text</w:t>
      </w:r>
      <w:proofErr w:type="gramEnd"/>
    </w:p>
    <w:p w14:paraId="7FAA6CD1" w14:textId="71FA5233" w:rsidR="00715104" w:rsidRDefault="00715104" w:rsidP="00715104">
      <w:pPr>
        <w:pStyle w:val="ListParagraph"/>
        <w:numPr>
          <w:ilvl w:val="0"/>
          <w:numId w:val="23"/>
        </w:numPr>
        <w:spacing w:line="360" w:lineRule="auto"/>
      </w:pPr>
      <w:r>
        <w:t xml:space="preserve">For the remove process we </w:t>
      </w:r>
      <w:proofErr w:type="gramStart"/>
      <w:r>
        <w:t>using</w:t>
      </w:r>
      <w:proofErr w:type="gramEnd"/>
      <w:r>
        <w:t xml:space="preserve"> these following step:</w:t>
      </w:r>
    </w:p>
    <w:p w14:paraId="58E17AA6" w14:textId="77777777" w:rsidR="00715104" w:rsidRDefault="00715104" w:rsidP="00715104">
      <w:pPr>
        <w:pStyle w:val="ListParagraph"/>
        <w:numPr>
          <w:ilvl w:val="1"/>
          <w:numId w:val="23"/>
        </w:numPr>
        <w:spacing w:line="360" w:lineRule="auto"/>
      </w:pPr>
      <w:r>
        <w:t xml:space="preserve">Check whether any cup that have been selected or </w:t>
      </w:r>
      <w:proofErr w:type="gramStart"/>
      <w:r>
        <w:t>not</w:t>
      </w:r>
      <w:proofErr w:type="gramEnd"/>
    </w:p>
    <w:p w14:paraId="79B648E4" w14:textId="779A5948" w:rsidR="00715104" w:rsidRDefault="00715104" w:rsidP="00715104">
      <w:pPr>
        <w:pStyle w:val="ListParagraph"/>
        <w:numPr>
          <w:ilvl w:val="1"/>
          <w:numId w:val="23"/>
        </w:numPr>
        <w:spacing w:line="360" w:lineRule="auto"/>
      </w:pPr>
      <w:r>
        <w:t xml:space="preserve">Use DELETE statement to delete cup based on selected </w:t>
      </w:r>
      <w:proofErr w:type="gramStart"/>
      <w:r>
        <w:t>cup</w:t>
      </w:r>
      <w:proofErr w:type="gramEnd"/>
    </w:p>
    <w:p w14:paraId="4D647C62" w14:textId="451BADC8" w:rsidR="00B77F6C" w:rsidRDefault="00B77F6C" w:rsidP="008826BD">
      <w:pPr>
        <w:spacing w:line="360" w:lineRule="auto"/>
      </w:pPr>
      <w:r>
        <w:rPr>
          <w:noProof/>
        </w:rPr>
        <w:lastRenderedPageBreak/>
        <w:drawing>
          <wp:inline distT="0" distB="0" distL="0" distR="0" wp14:anchorId="1E2FE121" wp14:editId="6F4E8F80">
            <wp:extent cx="6280785" cy="4588510"/>
            <wp:effectExtent l="0" t="0" r="5715" b="2540"/>
            <wp:docPr id="136228772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87728" name="Picture 5"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0785" cy="4588510"/>
                    </a:xfrm>
                    <a:prstGeom prst="rect">
                      <a:avLst/>
                    </a:prstGeom>
                    <a:noFill/>
                    <a:ln>
                      <a:noFill/>
                    </a:ln>
                  </pic:spPr>
                </pic:pic>
              </a:graphicData>
            </a:graphic>
          </wp:inline>
        </w:drawing>
      </w:r>
    </w:p>
    <w:p w14:paraId="16A79755" w14:textId="1272AFF5" w:rsidR="00B77F6C" w:rsidRDefault="00B77F6C" w:rsidP="00884A38">
      <w:pPr>
        <w:spacing w:line="360" w:lineRule="auto"/>
        <w:ind w:firstLine="720"/>
      </w:pPr>
      <w:r>
        <w:t xml:space="preserve">This </w:t>
      </w:r>
      <w:r w:rsidR="00884A38">
        <w:t xml:space="preserve">is one of the </w:t>
      </w:r>
      <w:r>
        <w:t xml:space="preserve">pop-up error </w:t>
      </w:r>
      <w:proofErr w:type="gramStart"/>
      <w:r>
        <w:t>message</w:t>
      </w:r>
      <w:proofErr w:type="gramEnd"/>
      <w:r>
        <w:t xml:space="preserve"> </w:t>
      </w:r>
      <w:r w:rsidR="00884A38">
        <w:t>that shows when admin presses the update price button without selecting any cup from the table. There are man</w:t>
      </w:r>
      <w:r w:rsidR="001C1309">
        <w:t>y more</w:t>
      </w:r>
      <w:r w:rsidR="00FE6A5D">
        <w:t xml:space="preserve"> error</w:t>
      </w:r>
      <w:r w:rsidR="001C1309">
        <w:t xml:space="preserve"> pop-up messages that will show such as: </w:t>
      </w:r>
      <w:r w:rsidR="00A37D39">
        <w:t xml:space="preserve">not </w:t>
      </w:r>
      <w:r w:rsidR="00CB2A77">
        <w:t xml:space="preserve">filling the cup name field, cup name </w:t>
      </w:r>
      <w:r w:rsidR="0096175A">
        <w:t>already exist</w:t>
      </w:r>
      <w:r w:rsidR="005B6968">
        <w:t>s</w:t>
      </w:r>
      <w:r w:rsidR="0096175A">
        <w:t>,</w:t>
      </w:r>
      <w:r w:rsidR="005B6968">
        <w:t xml:space="preserve"> </w:t>
      </w:r>
      <w:r w:rsidR="001D1C1E">
        <w:t xml:space="preserve">cup price range, </w:t>
      </w:r>
      <w:r w:rsidR="00815DD7">
        <w:t xml:space="preserve">and information message </w:t>
      </w:r>
      <w:r w:rsidR="00D959A2">
        <w:t>when all validation is accepted.</w:t>
      </w:r>
    </w:p>
    <w:p w14:paraId="215B124E" w14:textId="77777777" w:rsidR="00236AF0" w:rsidRDefault="00236AF0" w:rsidP="00236AF0">
      <w:pPr>
        <w:spacing w:line="360" w:lineRule="auto"/>
      </w:pPr>
    </w:p>
    <w:p w14:paraId="2CEB79F1" w14:textId="77777777" w:rsidR="00236AF0" w:rsidRDefault="00236AF0" w:rsidP="00236AF0">
      <w:pPr>
        <w:spacing w:line="360" w:lineRule="auto"/>
      </w:pPr>
    </w:p>
    <w:p w14:paraId="2237277D" w14:textId="77777777" w:rsidR="00236AF0" w:rsidRDefault="00236AF0" w:rsidP="00236AF0">
      <w:pPr>
        <w:spacing w:line="360" w:lineRule="auto"/>
      </w:pPr>
    </w:p>
    <w:p w14:paraId="50C98B52" w14:textId="77777777" w:rsidR="00236AF0" w:rsidRDefault="00236AF0" w:rsidP="00236AF0">
      <w:pPr>
        <w:spacing w:line="360" w:lineRule="auto"/>
      </w:pPr>
    </w:p>
    <w:p w14:paraId="2091A6EB" w14:textId="77777777" w:rsidR="00236AF0" w:rsidRDefault="00236AF0" w:rsidP="00236AF0">
      <w:pPr>
        <w:spacing w:line="360" w:lineRule="auto"/>
      </w:pPr>
    </w:p>
    <w:p w14:paraId="0C856B25" w14:textId="77777777" w:rsidR="00236AF0" w:rsidRDefault="00236AF0" w:rsidP="00236AF0">
      <w:pPr>
        <w:spacing w:line="360" w:lineRule="auto"/>
      </w:pPr>
    </w:p>
    <w:p w14:paraId="50E4051C" w14:textId="77777777" w:rsidR="00236AF0" w:rsidRDefault="00236AF0" w:rsidP="00236AF0">
      <w:pPr>
        <w:spacing w:line="360" w:lineRule="auto"/>
      </w:pPr>
    </w:p>
    <w:p w14:paraId="0F2F7D36" w14:textId="77777777" w:rsidR="00236AF0" w:rsidRDefault="00236AF0" w:rsidP="00236AF0">
      <w:pPr>
        <w:spacing w:line="360" w:lineRule="auto"/>
      </w:pPr>
    </w:p>
    <w:p w14:paraId="47B0FE9D" w14:textId="77777777" w:rsidR="00236AF0" w:rsidRDefault="00236AF0" w:rsidP="00236AF0">
      <w:pPr>
        <w:spacing w:line="360" w:lineRule="auto"/>
      </w:pPr>
    </w:p>
    <w:p w14:paraId="547638CE" w14:textId="77777777" w:rsidR="00236AF0" w:rsidRDefault="00236AF0" w:rsidP="00236AF0">
      <w:pPr>
        <w:spacing w:line="360" w:lineRule="auto"/>
      </w:pPr>
    </w:p>
    <w:p w14:paraId="5A06718D" w14:textId="77777777" w:rsidR="00236AF0" w:rsidRDefault="00236AF0" w:rsidP="00236AF0">
      <w:pPr>
        <w:spacing w:line="360" w:lineRule="auto"/>
      </w:pPr>
    </w:p>
    <w:p w14:paraId="40B7E466" w14:textId="77777777" w:rsidR="00236AF0" w:rsidRDefault="00236AF0" w:rsidP="00236AF0">
      <w:pPr>
        <w:spacing w:line="360" w:lineRule="auto"/>
      </w:pPr>
    </w:p>
    <w:p w14:paraId="5190FC35" w14:textId="77777777" w:rsidR="00236AF0" w:rsidRDefault="00236AF0" w:rsidP="00236AF0">
      <w:pPr>
        <w:spacing w:line="360" w:lineRule="auto"/>
      </w:pPr>
    </w:p>
    <w:p w14:paraId="21543D60" w14:textId="77777777" w:rsidR="00236AF0" w:rsidRPr="00682E72" w:rsidRDefault="00236AF0" w:rsidP="00236AF0">
      <w:pPr>
        <w:spacing w:line="360" w:lineRule="auto"/>
      </w:pPr>
    </w:p>
    <w:p w14:paraId="175CEEB2" w14:textId="7FC0DC62" w:rsidR="009F37DD" w:rsidRPr="00682E72" w:rsidRDefault="009F37DD" w:rsidP="002F11B8">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Reference</w:t>
      </w:r>
    </w:p>
    <w:p w14:paraId="24D38D92" w14:textId="669CCC6C" w:rsidR="009F37DD" w:rsidRPr="00682E72" w:rsidRDefault="00000000" w:rsidP="002F11B8">
      <w:pPr>
        <w:pStyle w:val="ListParagraph"/>
        <w:numPr>
          <w:ilvl w:val="0"/>
          <w:numId w:val="21"/>
        </w:numPr>
        <w:spacing w:line="360" w:lineRule="auto"/>
      </w:pPr>
      <w:hyperlink r:id="rId22" w:history="1">
        <w:r w:rsidR="00DF1D42" w:rsidRPr="00DF1D42">
          <w:rPr>
            <w:rStyle w:val="Hyperlink"/>
          </w:rPr>
          <w:t>https://docs.oracle.com/javase/8/javafx/api/toc.htm</w:t>
        </w:r>
      </w:hyperlink>
    </w:p>
    <w:p w14:paraId="0C60AF64" w14:textId="287A6826" w:rsidR="002F152B" w:rsidRDefault="002F152B" w:rsidP="002F152B">
      <w:pPr>
        <w:pStyle w:val="ListParagraph"/>
        <w:numPr>
          <w:ilvl w:val="0"/>
          <w:numId w:val="21"/>
        </w:numPr>
        <w:spacing w:line="360" w:lineRule="auto"/>
        <w:rPr>
          <w:rStyle w:val="Hyperlink"/>
          <w:color w:val="auto"/>
          <w:u w:val="none"/>
        </w:rPr>
      </w:pPr>
      <w:hyperlink r:id="rId23" w:history="1">
        <w:r w:rsidRPr="004B0F5B">
          <w:rPr>
            <w:rStyle w:val="Hyperlink"/>
          </w:rPr>
          <w:t>http://jfxtras.org/doc/8.0labs/jfxtras/labs/scene/control/window/Window.html</w:t>
        </w:r>
      </w:hyperlink>
    </w:p>
    <w:p w14:paraId="16653FC4" w14:textId="2B695107" w:rsidR="004101F1" w:rsidRPr="00682E72" w:rsidRDefault="002F152B" w:rsidP="002F152B">
      <w:pPr>
        <w:pStyle w:val="ListParagraph"/>
        <w:numPr>
          <w:ilvl w:val="0"/>
          <w:numId w:val="21"/>
        </w:numPr>
        <w:spacing w:line="360" w:lineRule="auto"/>
      </w:pPr>
      <w:hyperlink r:id="rId24" w:history="1">
        <w:r w:rsidRPr="004B0F5B">
          <w:rPr>
            <w:rStyle w:val="Hyperlink"/>
          </w:rPr>
          <w:t>https://shorturl.at/iquLX</w:t>
        </w:r>
      </w:hyperlink>
    </w:p>
    <w:p w14:paraId="707473ED" w14:textId="30A4BEE6" w:rsidR="00682E72" w:rsidRPr="00682E72" w:rsidRDefault="00682E72" w:rsidP="00A60661">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Group Member</w:t>
      </w:r>
    </w:p>
    <w:p w14:paraId="06460C66" w14:textId="25B69721" w:rsidR="002F5E84" w:rsidRDefault="00287A12" w:rsidP="00A60661">
      <w:pPr>
        <w:pStyle w:val="ListParagraph"/>
        <w:numPr>
          <w:ilvl w:val="0"/>
          <w:numId w:val="22"/>
        </w:numPr>
        <w:spacing w:line="360" w:lineRule="auto"/>
      </w:pPr>
      <w:r>
        <w:t>2602116264</w:t>
      </w:r>
      <w:r w:rsidR="00D43215">
        <w:t xml:space="preserve"> </w:t>
      </w:r>
      <w:proofErr w:type="gramStart"/>
      <w:r w:rsidR="00A81038">
        <w:t xml:space="preserve">– </w:t>
      </w:r>
      <w:r w:rsidR="00D43215">
        <w:t xml:space="preserve"> </w:t>
      </w:r>
      <w:r>
        <w:t>Jovito</w:t>
      </w:r>
      <w:proofErr w:type="gramEnd"/>
      <w:r>
        <w:t xml:space="preserve"> </w:t>
      </w:r>
      <w:proofErr w:type="spellStart"/>
      <w:r>
        <w:t>Rizki</w:t>
      </w:r>
      <w:proofErr w:type="spellEnd"/>
      <w:r>
        <w:t xml:space="preserve"> Gunawan</w:t>
      </w:r>
    </w:p>
    <w:p w14:paraId="4DC65843" w14:textId="2F7E9212" w:rsidR="002F5E84" w:rsidRDefault="00607402" w:rsidP="00A60661">
      <w:pPr>
        <w:pStyle w:val="ListParagraph"/>
        <w:numPr>
          <w:ilvl w:val="0"/>
          <w:numId w:val="22"/>
        </w:numPr>
        <w:spacing w:line="360" w:lineRule="auto"/>
      </w:pPr>
      <w:proofErr w:type="gramStart"/>
      <w:r>
        <w:t>2602115886</w:t>
      </w:r>
      <w:r w:rsidR="00D43215">
        <w:t xml:space="preserve"> </w:t>
      </w:r>
      <w:r w:rsidR="002F5E84">
        <w:t xml:space="preserve"> –</w:t>
      </w:r>
      <w:proofErr w:type="gramEnd"/>
      <w:r w:rsidR="002F5E84">
        <w:t xml:space="preserve"> </w:t>
      </w:r>
      <w:r w:rsidR="00D43215">
        <w:t xml:space="preserve"> </w:t>
      </w:r>
      <w:r>
        <w:t xml:space="preserve">Billie </w:t>
      </w:r>
      <w:proofErr w:type="spellStart"/>
      <w:r>
        <w:t>Winardi</w:t>
      </w:r>
      <w:proofErr w:type="spellEnd"/>
    </w:p>
    <w:p w14:paraId="040070FD" w14:textId="23012C61" w:rsidR="002F5E84" w:rsidRDefault="0057552D" w:rsidP="00A60661">
      <w:pPr>
        <w:pStyle w:val="ListParagraph"/>
        <w:numPr>
          <w:ilvl w:val="0"/>
          <w:numId w:val="22"/>
        </w:numPr>
        <w:spacing w:line="360" w:lineRule="auto"/>
      </w:pPr>
      <w:proofErr w:type="gramStart"/>
      <w:r>
        <w:t>2602114896</w:t>
      </w:r>
      <w:r w:rsidR="00D43215">
        <w:t xml:space="preserve"> </w:t>
      </w:r>
      <w:r w:rsidR="002F5E84">
        <w:t xml:space="preserve"> –</w:t>
      </w:r>
      <w:proofErr w:type="gramEnd"/>
      <w:r w:rsidR="002F5E84">
        <w:t xml:space="preserve"> </w:t>
      </w:r>
      <w:r w:rsidR="00D43215">
        <w:t xml:space="preserve"> </w:t>
      </w:r>
      <w:r w:rsidR="00607402">
        <w:t>Benedictus Julius Vanesa</w:t>
      </w:r>
    </w:p>
    <w:p w14:paraId="4BB5B5E4" w14:textId="28E735F3" w:rsidR="00D43382" w:rsidRPr="00682E72" w:rsidRDefault="0057552D" w:rsidP="00D43382">
      <w:pPr>
        <w:pStyle w:val="ListParagraph"/>
        <w:numPr>
          <w:ilvl w:val="0"/>
          <w:numId w:val="22"/>
        </w:numPr>
        <w:spacing w:line="360" w:lineRule="auto"/>
      </w:pPr>
      <w:proofErr w:type="gramStart"/>
      <w:r>
        <w:t>2602110992</w:t>
      </w:r>
      <w:r w:rsidR="00D43215">
        <w:t xml:space="preserve"> </w:t>
      </w:r>
      <w:r w:rsidR="002F5E84">
        <w:t xml:space="preserve"> –</w:t>
      </w:r>
      <w:proofErr w:type="gramEnd"/>
      <w:r w:rsidR="002F5E84">
        <w:t xml:space="preserve"> </w:t>
      </w:r>
      <w:r w:rsidR="00D43215">
        <w:t xml:space="preserve"> J</w:t>
      </w:r>
      <w:r>
        <w:t>olin Christie Lee</w:t>
      </w:r>
    </w:p>
    <w:sectPr w:rsidR="00D43382" w:rsidRPr="00682E72" w:rsidSect="00DF2179">
      <w:headerReference w:type="default" r:id="rId25"/>
      <w:footerReference w:type="default" r:id="rId26"/>
      <w:headerReference w:type="first" r:id="rId27"/>
      <w:footerReference w:type="first" r:id="rId28"/>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60C01" w14:textId="77777777" w:rsidR="002E22C0" w:rsidRDefault="002E22C0" w:rsidP="00273E4A">
      <w:r>
        <w:separator/>
      </w:r>
    </w:p>
  </w:endnote>
  <w:endnote w:type="continuationSeparator" w:id="0">
    <w:p w14:paraId="643DAE83" w14:textId="77777777" w:rsidR="002E22C0" w:rsidRDefault="002E22C0"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6483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AE2B2"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EBCC" w14:textId="77777777" w:rsidR="002E22C0" w:rsidRDefault="002E22C0" w:rsidP="00273E4A">
      <w:r>
        <w:separator/>
      </w:r>
    </w:p>
  </w:footnote>
  <w:footnote w:type="continuationSeparator" w:id="0">
    <w:p w14:paraId="5655C87B" w14:textId="77777777" w:rsidR="002E22C0" w:rsidRDefault="002E22C0"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7"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8"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16"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6BC645B"/>
    <w:multiLevelType w:val="hybridMultilevel"/>
    <w:tmpl w:val="FDF2C0AE"/>
    <w:lvl w:ilvl="0" w:tplc="104463B8">
      <w:numFmt w:val="bullet"/>
      <w:lvlText w:val="-"/>
      <w:lvlJc w:val="left"/>
      <w:pPr>
        <w:ind w:left="720" w:hanging="360"/>
      </w:pPr>
      <w:rPr>
        <w:rFonts w:ascii="Times New Roman" w:eastAsia="MS Mincho"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49455716">
    <w:abstractNumId w:val="2"/>
  </w:num>
  <w:num w:numId="2" w16cid:durableId="700859640">
    <w:abstractNumId w:val="10"/>
  </w:num>
  <w:num w:numId="3" w16cid:durableId="1477143253">
    <w:abstractNumId w:val="13"/>
  </w:num>
  <w:num w:numId="4" w16cid:durableId="365524174">
    <w:abstractNumId w:val="11"/>
  </w:num>
  <w:num w:numId="5" w16cid:durableId="818232807">
    <w:abstractNumId w:val="18"/>
  </w:num>
  <w:num w:numId="6" w16cid:durableId="1021666336">
    <w:abstractNumId w:val="12"/>
  </w:num>
  <w:num w:numId="7" w16cid:durableId="936905857">
    <w:abstractNumId w:val="19"/>
  </w:num>
  <w:num w:numId="8" w16cid:durableId="1016274596">
    <w:abstractNumId w:val="0"/>
  </w:num>
  <w:num w:numId="9" w16cid:durableId="1831289634">
    <w:abstractNumId w:val="4"/>
  </w:num>
  <w:num w:numId="10" w16cid:durableId="101672904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0860832">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686353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3033">
    <w:abstractNumId w:val="15"/>
  </w:num>
  <w:num w:numId="14" w16cid:durableId="846210765">
    <w:abstractNumId w:val="6"/>
  </w:num>
  <w:num w:numId="15" w16cid:durableId="896401814">
    <w:abstractNumId w:val="3"/>
  </w:num>
  <w:num w:numId="16" w16cid:durableId="1473523500">
    <w:abstractNumId w:val="17"/>
  </w:num>
  <w:num w:numId="17" w16cid:durableId="410392399">
    <w:abstractNumId w:val="1"/>
  </w:num>
  <w:num w:numId="18" w16cid:durableId="974529396">
    <w:abstractNumId w:val="14"/>
  </w:num>
  <w:num w:numId="19" w16cid:durableId="2079478833">
    <w:abstractNumId w:val="5"/>
  </w:num>
  <w:num w:numId="20" w16cid:durableId="1228417263">
    <w:abstractNumId w:val="16"/>
  </w:num>
  <w:num w:numId="21" w16cid:durableId="1464230971">
    <w:abstractNumId w:val="9"/>
  </w:num>
  <w:num w:numId="22" w16cid:durableId="261691893">
    <w:abstractNumId w:val="8"/>
  </w:num>
  <w:num w:numId="23" w16cid:durableId="19461850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067EA"/>
    <w:rsid w:val="00015DE3"/>
    <w:rsid w:val="0002068D"/>
    <w:rsid w:val="00020F10"/>
    <w:rsid w:val="000212BF"/>
    <w:rsid w:val="00023DE8"/>
    <w:rsid w:val="00032FAD"/>
    <w:rsid w:val="0005082B"/>
    <w:rsid w:val="00051154"/>
    <w:rsid w:val="00054DF7"/>
    <w:rsid w:val="00056E3C"/>
    <w:rsid w:val="00062166"/>
    <w:rsid w:val="00064D48"/>
    <w:rsid w:val="00067EB3"/>
    <w:rsid w:val="0007274D"/>
    <w:rsid w:val="00072DE7"/>
    <w:rsid w:val="000732DF"/>
    <w:rsid w:val="000739F4"/>
    <w:rsid w:val="00075299"/>
    <w:rsid w:val="0007583F"/>
    <w:rsid w:val="000779BD"/>
    <w:rsid w:val="000854F2"/>
    <w:rsid w:val="00086589"/>
    <w:rsid w:val="000927A0"/>
    <w:rsid w:val="000942AC"/>
    <w:rsid w:val="00096E2D"/>
    <w:rsid w:val="000A09AC"/>
    <w:rsid w:val="000A0C90"/>
    <w:rsid w:val="000A2253"/>
    <w:rsid w:val="000A23D8"/>
    <w:rsid w:val="000A2E29"/>
    <w:rsid w:val="000A3F41"/>
    <w:rsid w:val="000A655F"/>
    <w:rsid w:val="000A72C0"/>
    <w:rsid w:val="000B1B02"/>
    <w:rsid w:val="000B5058"/>
    <w:rsid w:val="000B69D0"/>
    <w:rsid w:val="000B7F39"/>
    <w:rsid w:val="000C15E0"/>
    <w:rsid w:val="000C3015"/>
    <w:rsid w:val="000C3FB4"/>
    <w:rsid w:val="000E04CB"/>
    <w:rsid w:val="000E280C"/>
    <w:rsid w:val="000E3BB1"/>
    <w:rsid w:val="000E4571"/>
    <w:rsid w:val="000E4CAB"/>
    <w:rsid w:val="000E671B"/>
    <w:rsid w:val="000F057A"/>
    <w:rsid w:val="000F1262"/>
    <w:rsid w:val="000F1EBF"/>
    <w:rsid w:val="000F3EB6"/>
    <w:rsid w:val="000F7CFC"/>
    <w:rsid w:val="000F7FC6"/>
    <w:rsid w:val="00105DC4"/>
    <w:rsid w:val="0011255C"/>
    <w:rsid w:val="001128D4"/>
    <w:rsid w:val="00114EFB"/>
    <w:rsid w:val="00117203"/>
    <w:rsid w:val="00122BC2"/>
    <w:rsid w:val="0012587E"/>
    <w:rsid w:val="00126822"/>
    <w:rsid w:val="00131DAA"/>
    <w:rsid w:val="00136316"/>
    <w:rsid w:val="001409BB"/>
    <w:rsid w:val="00141764"/>
    <w:rsid w:val="00145C2E"/>
    <w:rsid w:val="00150E94"/>
    <w:rsid w:val="00151847"/>
    <w:rsid w:val="001528F1"/>
    <w:rsid w:val="0015698F"/>
    <w:rsid w:val="00162051"/>
    <w:rsid w:val="00171D13"/>
    <w:rsid w:val="00172470"/>
    <w:rsid w:val="00180D11"/>
    <w:rsid w:val="0018267A"/>
    <w:rsid w:val="00183F26"/>
    <w:rsid w:val="00184BD8"/>
    <w:rsid w:val="00185EC6"/>
    <w:rsid w:val="00194C77"/>
    <w:rsid w:val="00195493"/>
    <w:rsid w:val="001955A6"/>
    <w:rsid w:val="001A12E2"/>
    <w:rsid w:val="001A300E"/>
    <w:rsid w:val="001A5341"/>
    <w:rsid w:val="001B074C"/>
    <w:rsid w:val="001B1583"/>
    <w:rsid w:val="001B2CF2"/>
    <w:rsid w:val="001B3A2E"/>
    <w:rsid w:val="001B70B3"/>
    <w:rsid w:val="001C1309"/>
    <w:rsid w:val="001D1C1E"/>
    <w:rsid w:val="001D339D"/>
    <w:rsid w:val="001D4810"/>
    <w:rsid w:val="001E07CD"/>
    <w:rsid w:val="001E4042"/>
    <w:rsid w:val="001E5163"/>
    <w:rsid w:val="001E637E"/>
    <w:rsid w:val="001E7ABE"/>
    <w:rsid w:val="001F0084"/>
    <w:rsid w:val="001F045F"/>
    <w:rsid w:val="001F0925"/>
    <w:rsid w:val="001F2E40"/>
    <w:rsid w:val="001F64B6"/>
    <w:rsid w:val="00203490"/>
    <w:rsid w:val="00204C2A"/>
    <w:rsid w:val="00211520"/>
    <w:rsid w:val="002124D0"/>
    <w:rsid w:val="00213FF7"/>
    <w:rsid w:val="002146BB"/>
    <w:rsid w:val="00220E2F"/>
    <w:rsid w:val="00222739"/>
    <w:rsid w:val="00224780"/>
    <w:rsid w:val="00227331"/>
    <w:rsid w:val="00235C36"/>
    <w:rsid w:val="00236AF0"/>
    <w:rsid w:val="002376FA"/>
    <w:rsid w:val="002416CB"/>
    <w:rsid w:val="00244780"/>
    <w:rsid w:val="00255AB6"/>
    <w:rsid w:val="002616BD"/>
    <w:rsid w:val="002617A5"/>
    <w:rsid w:val="002663F9"/>
    <w:rsid w:val="00271651"/>
    <w:rsid w:val="00271DA0"/>
    <w:rsid w:val="002723BD"/>
    <w:rsid w:val="00272EAA"/>
    <w:rsid w:val="00273E4A"/>
    <w:rsid w:val="00277AB5"/>
    <w:rsid w:val="00280875"/>
    <w:rsid w:val="00281799"/>
    <w:rsid w:val="00283D86"/>
    <w:rsid w:val="002841B3"/>
    <w:rsid w:val="00287A12"/>
    <w:rsid w:val="0029261F"/>
    <w:rsid w:val="002956DC"/>
    <w:rsid w:val="00296DA6"/>
    <w:rsid w:val="002A07C0"/>
    <w:rsid w:val="002A138B"/>
    <w:rsid w:val="002A187A"/>
    <w:rsid w:val="002A3F69"/>
    <w:rsid w:val="002A66E0"/>
    <w:rsid w:val="002A777A"/>
    <w:rsid w:val="002B00F2"/>
    <w:rsid w:val="002B2E2F"/>
    <w:rsid w:val="002B4521"/>
    <w:rsid w:val="002B7CDD"/>
    <w:rsid w:val="002C0D4B"/>
    <w:rsid w:val="002C19A7"/>
    <w:rsid w:val="002C3AC5"/>
    <w:rsid w:val="002C4BAA"/>
    <w:rsid w:val="002C7FC0"/>
    <w:rsid w:val="002D1472"/>
    <w:rsid w:val="002D1B75"/>
    <w:rsid w:val="002D3EE0"/>
    <w:rsid w:val="002D443A"/>
    <w:rsid w:val="002D7F31"/>
    <w:rsid w:val="002E22C0"/>
    <w:rsid w:val="002E3324"/>
    <w:rsid w:val="002E5B8F"/>
    <w:rsid w:val="002F11B8"/>
    <w:rsid w:val="002F152B"/>
    <w:rsid w:val="002F460D"/>
    <w:rsid w:val="002F5E84"/>
    <w:rsid w:val="002F65D3"/>
    <w:rsid w:val="003002A2"/>
    <w:rsid w:val="00305136"/>
    <w:rsid w:val="003054E4"/>
    <w:rsid w:val="003143E7"/>
    <w:rsid w:val="003207D3"/>
    <w:rsid w:val="00320C87"/>
    <w:rsid w:val="00321002"/>
    <w:rsid w:val="00321362"/>
    <w:rsid w:val="003221A8"/>
    <w:rsid w:val="00323347"/>
    <w:rsid w:val="00326907"/>
    <w:rsid w:val="00327ADE"/>
    <w:rsid w:val="00331D62"/>
    <w:rsid w:val="00332F14"/>
    <w:rsid w:val="00337F7E"/>
    <w:rsid w:val="00340FC0"/>
    <w:rsid w:val="003422D3"/>
    <w:rsid w:val="003432E6"/>
    <w:rsid w:val="003439D3"/>
    <w:rsid w:val="00352470"/>
    <w:rsid w:val="00360DBE"/>
    <w:rsid w:val="0036420F"/>
    <w:rsid w:val="0036669F"/>
    <w:rsid w:val="00366844"/>
    <w:rsid w:val="003717D0"/>
    <w:rsid w:val="00372267"/>
    <w:rsid w:val="003732F7"/>
    <w:rsid w:val="0037553B"/>
    <w:rsid w:val="00375887"/>
    <w:rsid w:val="003772D1"/>
    <w:rsid w:val="003817D9"/>
    <w:rsid w:val="0038376D"/>
    <w:rsid w:val="003840E1"/>
    <w:rsid w:val="00384C7B"/>
    <w:rsid w:val="003868CF"/>
    <w:rsid w:val="00387D06"/>
    <w:rsid w:val="00393AA2"/>
    <w:rsid w:val="0039428B"/>
    <w:rsid w:val="00395951"/>
    <w:rsid w:val="00397983"/>
    <w:rsid w:val="003A1788"/>
    <w:rsid w:val="003A1F9F"/>
    <w:rsid w:val="003A41B2"/>
    <w:rsid w:val="003A45A6"/>
    <w:rsid w:val="003B167D"/>
    <w:rsid w:val="003B1D05"/>
    <w:rsid w:val="003B27CC"/>
    <w:rsid w:val="003B3202"/>
    <w:rsid w:val="003B50EC"/>
    <w:rsid w:val="003B5F77"/>
    <w:rsid w:val="003C07AD"/>
    <w:rsid w:val="003C0A29"/>
    <w:rsid w:val="003C1811"/>
    <w:rsid w:val="003C1CE6"/>
    <w:rsid w:val="003C2593"/>
    <w:rsid w:val="003D6566"/>
    <w:rsid w:val="003D7084"/>
    <w:rsid w:val="003D740C"/>
    <w:rsid w:val="003E41B3"/>
    <w:rsid w:val="003E42AE"/>
    <w:rsid w:val="003E5258"/>
    <w:rsid w:val="003E5D7D"/>
    <w:rsid w:val="003E75E6"/>
    <w:rsid w:val="003F139E"/>
    <w:rsid w:val="003F34E7"/>
    <w:rsid w:val="003F71D2"/>
    <w:rsid w:val="003F7DD9"/>
    <w:rsid w:val="00400989"/>
    <w:rsid w:val="004074A1"/>
    <w:rsid w:val="0040774B"/>
    <w:rsid w:val="004101F1"/>
    <w:rsid w:val="00414121"/>
    <w:rsid w:val="0042007B"/>
    <w:rsid w:val="00420AFF"/>
    <w:rsid w:val="00422134"/>
    <w:rsid w:val="00431B6F"/>
    <w:rsid w:val="00432778"/>
    <w:rsid w:val="00433CEE"/>
    <w:rsid w:val="00434074"/>
    <w:rsid w:val="00434FFC"/>
    <w:rsid w:val="00441061"/>
    <w:rsid w:val="00441500"/>
    <w:rsid w:val="00445A79"/>
    <w:rsid w:val="00446550"/>
    <w:rsid w:val="00446D31"/>
    <w:rsid w:val="00450948"/>
    <w:rsid w:val="0045325D"/>
    <w:rsid w:val="004564E4"/>
    <w:rsid w:val="00457DFA"/>
    <w:rsid w:val="004633AF"/>
    <w:rsid w:val="00463AD3"/>
    <w:rsid w:val="0046440B"/>
    <w:rsid w:val="00466405"/>
    <w:rsid w:val="00470964"/>
    <w:rsid w:val="004716A8"/>
    <w:rsid w:val="004733C1"/>
    <w:rsid w:val="00481640"/>
    <w:rsid w:val="00481CD9"/>
    <w:rsid w:val="00485ED4"/>
    <w:rsid w:val="00490F59"/>
    <w:rsid w:val="00494E4C"/>
    <w:rsid w:val="00495AF1"/>
    <w:rsid w:val="004978B7"/>
    <w:rsid w:val="004A0A6D"/>
    <w:rsid w:val="004A427B"/>
    <w:rsid w:val="004A6F1F"/>
    <w:rsid w:val="004A7E1A"/>
    <w:rsid w:val="004B47B5"/>
    <w:rsid w:val="004B6AFE"/>
    <w:rsid w:val="004B74EC"/>
    <w:rsid w:val="004C0F0C"/>
    <w:rsid w:val="004D176C"/>
    <w:rsid w:val="004D2426"/>
    <w:rsid w:val="004D53EE"/>
    <w:rsid w:val="004E0248"/>
    <w:rsid w:val="004E0A3F"/>
    <w:rsid w:val="004E254C"/>
    <w:rsid w:val="004E3781"/>
    <w:rsid w:val="004E3CCB"/>
    <w:rsid w:val="004E47E3"/>
    <w:rsid w:val="004E4AB1"/>
    <w:rsid w:val="004E7352"/>
    <w:rsid w:val="00502C6E"/>
    <w:rsid w:val="00505147"/>
    <w:rsid w:val="00517931"/>
    <w:rsid w:val="00520E03"/>
    <w:rsid w:val="005314B7"/>
    <w:rsid w:val="00535DA7"/>
    <w:rsid w:val="00541795"/>
    <w:rsid w:val="00542033"/>
    <w:rsid w:val="00543F27"/>
    <w:rsid w:val="005447D7"/>
    <w:rsid w:val="00544884"/>
    <w:rsid w:val="00545FF2"/>
    <w:rsid w:val="0055410B"/>
    <w:rsid w:val="00555CA0"/>
    <w:rsid w:val="00555FF9"/>
    <w:rsid w:val="005560C0"/>
    <w:rsid w:val="00556721"/>
    <w:rsid w:val="00556E41"/>
    <w:rsid w:val="00561C86"/>
    <w:rsid w:val="0056256C"/>
    <w:rsid w:val="005658DA"/>
    <w:rsid w:val="005714D8"/>
    <w:rsid w:val="00571B72"/>
    <w:rsid w:val="005751E4"/>
    <w:rsid w:val="0057552D"/>
    <w:rsid w:val="00580026"/>
    <w:rsid w:val="00580DA3"/>
    <w:rsid w:val="00582417"/>
    <w:rsid w:val="00582E4C"/>
    <w:rsid w:val="0058598D"/>
    <w:rsid w:val="0059214E"/>
    <w:rsid w:val="0059267F"/>
    <w:rsid w:val="005969A5"/>
    <w:rsid w:val="005A072D"/>
    <w:rsid w:val="005A30CE"/>
    <w:rsid w:val="005A32DD"/>
    <w:rsid w:val="005B07D4"/>
    <w:rsid w:val="005B1AC7"/>
    <w:rsid w:val="005B3392"/>
    <w:rsid w:val="005B66A9"/>
    <w:rsid w:val="005B6968"/>
    <w:rsid w:val="005C156C"/>
    <w:rsid w:val="005C19B6"/>
    <w:rsid w:val="005C40B9"/>
    <w:rsid w:val="005C4B2F"/>
    <w:rsid w:val="005C6F84"/>
    <w:rsid w:val="005D0782"/>
    <w:rsid w:val="005D5A7B"/>
    <w:rsid w:val="005D614B"/>
    <w:rsid w:val="005E0376"/>
    <w:rsid w:val="005E48D4"/>
    <w:rsid w:val="005E6C5D"/>
    <w:rsid w:val="005E74DB"/>
    <w:rsid w:val="005E7E0A"/>
    <w:rsid w:val="005F2511"/>
    <w:rsid w:val="005F3EBF"/>
    <w:rsid w:val="005F47E6"/>
    <w:rsid w:val="005F4C70"/>
    <w:rsid w:val="005F794B"/>
    <w:rsid w:val="005F7FAB"/>
    <w:rsid w:val="00600D06"/>
    <w:rsid w:val="0060201C"/>
    <w:rsid w:val="006022A5"/>
    <w:rsid w:val="0060231F"/>
    <w:rsid w:val="0060486C"/>
    <w:rsid w:val="00607402"/>
    <w:rsid w:val="00610675"/>
    <w:rsid w:val="00624367"/>
    <w:rsid w:val="00634155"/>
    <w:rsid w:val="00635EE5"/>
    <w:rsid w:val="00636A70"/>
    <w:rsid w:val="0063793C"/>
    <w:rsid w:val="006411FF"/>
    <w:rsid w:val="00643F75"/>
    <w:rsid w:val="00647D07"/>
    <w:rsid w:val="0065031F"/>
    <w:rsid w:val="00657902"/>
    <w:rsid w:val="00660019"/>
    <w:rsid w:val="0066174E"/>
    <w:rsid w:val="00662DC0"/>
    <w:rsid w:val="00664137"/>
    <w:rsid w:val="0067180E"/>
    <w:rsid w:val="00672ADB"/>
    <w:rsid w:val="0067405D"/>
    <w:rsid w:val="0067443D"/>
    <w:rsid w:val="006769D8"/>
    <w:rsid w:val="00677A45"/>
    <w:rsid w:val="00682E72"/>
    <w:rsid w:val="00683E30"/>
    <w:rsid w:val="00695DD8"/>
    <w:rsid w:val="006A069B"/>
    <w:rsid w:val="006A0C90"/>
    <w:rsid w:val="006A603D"/>
    <w:rsid w:val="006B19E8"/>
    <w:rsid w:val="006B271E"/>
    <w:rsid w:val="006B53F5"/>
    <w:rsid w:val="006B6185"/>
    <w:rsid w:val="006B7267"/>
    <w:rsid w:val="006C5169"/>
    <w:rsid w:val="006D2233"/>
    <w:rsid w:val="006D36BC"/>
    <w:rsid w:val="006D40B0"/>
    <w:rsid w:val="006D49E7"/>
    <w:rsid w:val="006D55A9"/>
    <w:rsid w:val="006F4D80"/>
    <w:rsid w:val="00701ECA"/>
    <w:rsid w:val="00715104"/>
    <w:rsid w:val="00720962"/>
    <w:rsid w:val="00720DD4"/>
    <w:rsid w:val="00721700"/>
    <w:rsid w:val="0072245D"/>
    <w:rsid w:val="00722E6B"/>
    <w:rsid w:val="007230AE"/>
    <w:rsid w:val="00724B44"/>
    <w:rsid w:val="007326E4"/>
    <w:rsid w:val="0073481B"/>
    <w:rsid w:val="00736180"/>
    <w:rsid w:val="00737595"/>
    <w:rsid w:val="0073796F"/>
    <w:rsid w:val="00740F48"/>
    <w:rsid w:val="00745C10"/>
    <w:rsid w:val="00754320"/>
    <w:rsid w:val="00761251"/>
    <w:rsid w:val="0076590F"/>
    <w:rsid w:val="0077296C"/>
    <w:rsid w:val="00775CA9"/>
    <w:rsid w:val="00787247"/>
    <w:rsid w:val="00793304"/>
    <w:rsid w:val="00794FAB"/>
    <w:rsid w:val="007955AD"/>
    <w:rsid w:val="0079595C"/>
    <w:rsid w:val="007A3C87"/>
    <w:rsid w:val="007A461F"/>
    <w:rsid w:val="007A4DA5"/>
    <w:rsid w:val="007A51D7"/>
    <w:rsid w:val="007B5A6A"/>
    <w:rsid w:val="007C0E92"/>
    <w:rsid w:val="007C1C37"/>
    <w:rsid w:val="007C6227"/>
    <w:rsid w:val="007C6655"/>
    <w:rsid w:val="007C6A4C"/>
    <w:rsid w:val="007D51E0"/>
    <w:rsid w:val="007D7A5F"/>
    <w:rsid w:val="007E0EE7"/>
    <w:rsid w:val="007F26DC"/>
    <w:rsid w:val="007F41CD"/>
    <w:rsid w:val="007F5ABC"/>
    <w:rsid w:val="007F625C"/>
    <w:rsid w:val="007F7043"/>
    <w:rsid w:val="00804310"/>
    <w:rsid w:val="00810737"/>
    <w:rsid w:val="00811614"/>
    <w:rsid w:val="00811C48"/>
    <w:rsid w:val="00815D73"/>
    <w:rsid w:val="00815DB3"/>
    <w:rsid w:val="00815DD7"/>
    <w:rsid w:val="008223B5"/>
    <w:rsid w:val="00823FD2"/>
    <w:rsid w:val="008252FF"/>
    <w:rsid w:val="0083338B"/>
    <w:rsid w:val="00833FC9"/>
    <w:rsid w:val="0083459F"/>
    <w:rsid w:val="0083780E"/>
    <w:rsid w:val="00842715"/>
    <w:rsid w:val="0084466E"/>
    <w:rsid w:val="00850F5F"/>
    <w:rsid w:val="008655F7"/>
    <w:rsid w:val="008674E6"/>
    <w:rsid w:val="00873DDF"/>
    <w:rsid w:val="00876001"/>
    <w:rsid w:val="00876A58"/>
    <w:rsid w:val="00877EC8"/>
    <w:rsid w:val="008826BD"/>
    <w:rsid w:val="00884A38"/>
    <w:rsid w:val="008867A9"/>
    <w:rsid w:val="008938FA"/>
    <w:rsid w:val="008939EF"/>
    <w:rsid w:val="00894072"/>
    <w:rsid w:val="00895B8D"/>
    <w:rsid w:val="00897286"/>
    <w:rsid w:val="008A06FF"/>
    <w:rsid w:val="008A5B6E"/>
    <w:rsid w:val="008B08C6"/>
    <w:rsid w:val="008B0A48"/>
    <w:rsid w:val="008B0B01"/>
    <w:rsid w:val="008B212E"/>
    <w:rsid w:val="008B7541"/>
    <w:rsid w:val="008C1805"/>
    <w:rsid w:val="008C1A4A"/>
    <w:rsid w:val="008C2F74"/>
    <w:rsid w:val="008C6CCD"/>
    <w:rsid w:val="008D01E8"/>
    <w:rsid w:val="008D1B94"/>
    <w:rsid w:val="008D22EE"/>
    <w:rsid w:val="008D411F"/>
    <w:rsid w:val="008E1377"/>
    <w:rsid w:val="008F63EF"/>
    <w:rsid w:val="008F740C"/>
    <w:rsid w:val="009010C1"/>
    <w:rsid w:val="0090160D"/>
    <w:rsid w:val="00901A30"/>
    <w:rsid w:val="00902092"/>
    <w:rsid w:val="0090372F"/>
    <w:rsid w:val="00907D2C"/>
    <w:rsid w:val="00910419"/>
    <w:rsid w:val="00911C41"/>
    <w:rsid w:val="00914488"/>
    <w:rsid w:val="009158AD"/>
    <w:rsid w:val="00921337"/>
    <w:rsid w:val="00924256"/>
    <w:rsid w:val="00925284"/>
    <w:rsid w:val="0092536E"/>
    <w:rsid w:val="00927F9A"/>
    <w:rsid w:val="00932B6E"/>
    <w:rsid w:val="00932EA7"/>
    <w:rsid w:val="009349BE"/>
    <w:rsid w:val="00936403"/>
    <w:rsid w:val="0093677F"/>
    <w:rsid w:val="009367D5"/>
    <w:rsid w:val="00937B93"/>
    <w:rsid w:val="00944ADA"/>
    <w:rsid w:val="00945144"/>
    <w:rsid w:val="009463CB"/>
    <w:rsid w:val="00952CAA"/>
    <w:rsid w:val="009543DE"/>
    <w:rsid w:val="009568C5"/>
    <w:rsid w:val="0096175A"/>
    <w:rsid w:val="00961A2D"/>
    <w:rsid w:val="009623E6"/>
    <w:rsid w:val="00962B39"/>
    <w:rsid w:val="0096620D"/>
    <w:rsid w:val="0097243E"/>
    <w:rsid w:val="00973849"/>
    <w:rsid w:val="00976F73"/>
    <w:rsid w:val="00982655"/>
    <w:rsid w:val="009832E4"/>
    <w:rsid w:val="00985437"/>
    <w:rsid w:val="00987EA7"/>
    <w:rsid w:val="009909BC"/>
    <w:rsid w:val="0099461F"/>
    <w:rsid w:val="009A09BE"/>
    <w:rsid w:val="009A2464"/>
    <w:rsid w:val="009A3737"/>
    <w:rsid w:val="009A59F9"/>
    <w:rsid w:val="009B0677"/>
    <w:rsid w:val="009B4FC1"/>
    <w:rsid w:val="009B60D1"/>
    <w:rsid w:val="009C611F"/>
    <w:rsid w:val="009C7801"/>
    <w:rsid w:val="009E2512"/>
    <w:rsid w:val="009E29D9"/>
    <w:rsid w:val="009E2EFE"/>
    <w:rsid w:val="009F37DD"/>
    <w:rsid w:val="00A04F55"/>
    <w:rsid w:val="00A12D16"/>
    <w:rsid w:val="00A131BD"/>
    <w:rsid w:val="00A1473C"/>
    <w:rsid w:val="00A213E3"/>
    <w:rsid w:val="00A2213F"/>
    <w:rsid w:val="00A22A31"/>
    <w:rsid w:val="00A22F01"/>
    <w:rsid w:val="00A23DF7"/>
    <w:rsid w:val="00A26FB7"/>
    <w:rsid w:val="00A274FD"/>
    <w:rsid w:val="00A30046"/>
    <w:rsid w:val="00A310C4"/>
    <w:rsid w:val="00A320E6"/>
    <w:rsid w:val="00A32343"/>
    <w:rsid w:val="00A35FCD"/>
    <w:rsid w:val="00A376D9"/>
    <w:rsid w:val="00A37D39"/>
    <w:rsid w:val="00A40593"/>
    <w:rsid w:val="00A46082"/>
    <w:rsid w:val="00A46AE3"/>
    <w:rsid w:val="00A50AF3"/>
    <w:rsid w:val="00A52AB7"/>
    <w:rsid w:val="00A5386D"/>
    <w:rsid w:val="00A53D38"/>
    <w:rsid w:val="00A5438C"/>
    <w:rsid w:val="00A552D5"/>
    <w:rsid w:val="00A576EE"/>
    <w:rsid w:val="00A60661"/>
    <w:rsid w:val="00A7097E"/>
    <w:rsid w:val="00A801E7"/>
    <w:rsid w:val="00A81038"/>
    <w:rsid w:val="00A871F0"/>
    <w:rsid w:val="00A8782A"/>
    <w:rsid w:val="00A92BD3"/>
    <w:rsid w:val="00A9321F"/>
    <w:rsid w:val="00A933D3"/>
    <w:rsid w:val="00A94B65"/>
    <w:rsid w:val="00A96647"/>
    <w:rsid w:val="00AA09E6"/>
    <w:rsid w:val="00AA1407"/>
    <w:rsid w:val="00AA4621"/>
    <w:rsid w:val="00AB0E0A"/>
    <w:rsid w:val="00AB42BB"/>
    <w:rsid w:val="00AC0C63"/>
    <w:rsid w:val="00AC0E55"/>
    <w:rsid w:val="00AC4853"/>
    <w:rsid w:val="00AC5D98"/>
    <w:rsid w:val="00AC6BEF"/>
    <w:rsid w:val="00AD0B16"/>
    <w:rsid w:val="00AD2114"/>
    <w:rsid w:val="00AD75B8"/>
    <w:rsid w:val="00AD7B46"/>
    <w:rsid w:val="00AE1AE9"/>
    <w:rsid w:val="00AE39D8"/>
    <w:rsid w:val="00AE548F"/>
    <w:rsid w:val="00AE661D"/>
    <w:rsid w:val="00AE7A98"/>
    <w:rsid w:val="00AF264E"/>
    <w:rsid w:val="00AF338E"/>
    <w:rsid w:val="00AF475D"/>
    <w:rsid w:val="00B04C4C"/>
    <w:rsid w:val="00B05E37"/>
    <w:rsid w:val="00B17AD5"/>
    <w:rsid w:val="00B212C7"/>
    <w:rsid w:val="00B21AB0"/>
    <w:rsid w:val="00B2372A"/>
    <w:rsid w:val="00B2491E"/>
    <w:rsid w:val="00B25A20"/>
    <w:rsid w:val="00B355EC"/>
    <w:rsid w:val="00B37853"/>
    <w:rsid w:val="00B40A6D"/>
    <w:rsid w:val="00B440FB"/>
    <w:rsid w:val="00B4674F"/>
    <w:rsid w:val="00B46795"/>
    <w:rsid w:val="00B517FB"/>
    <w:rsid w:val="00B5687B"/>
    <w:rsid w:val="00B639E4"/>
    <w:rsid w:val="00B6472F"/>
    <w:rsid w:val="00B65619"/>
    <w:rsid w:val="00B67595"/>
    <w:rsid w:val="00B7140C"/>
    <w:rsid w:val="00B72AFD"/>
    <w:rsid w:val="00B77F6C"/>
    <w:rsid w:val="00B81239"/>
    <w:rsid w:val="00B8131E"/>
    <w:rsid w:val="00B81979"/>
    <w:rsid w:val="00B83187"/>
    <w:rsid w:val="00B84041"/>
    <w:rsid w:val="00B841D2"/>
    <w:rsid w:val="00B87013"/>
    <w:rsid w:val="00B901E4"/>
    <w:rsid w:val="00B90334"/>
    <w:rsid w:val="00B90BD1"/>
    <w:rsid w:val="00B9246D"/>
    <w:rsid w:val="00B948DA"/>
    <w:rsid w:val="00B950E4"/>
    <w:rsid w:val="00B95A22"/>
    <w:rsid w:val="00B9609E"/>
    <w:rsid w:val="00BB24F6"/>
    <w:rsid w:val="00BB69C2"/>
    <w:rsid w:val="00BC082F"/>
    <w:rsid w:val="00BC1B46"/>
    <w:rsid w:val="00BC6057"/>
    <w:rsid w:val="00BC6125"/>
    <w:rsid w:val="00BC6DE8"/>
    <w:rsid w:val="00BC7C2E"/>
    <w:rsid w:val="00BD083E"/>
    <w:rsid w:val="00BD4860"/>
    <w:rsid w:val="00BE0705"/>
    <w:rsid w:val="00BE1070"/>
    <w:rsid w:val="00BE18E9"/>
    <w:rsid w:val="00BE1EBC"/>
    <w:rsid w:val="00BE34AB"/>
    <w:rsid w:val="00BE36FE"/>
    <w:rsid w:val="00BE68E0"/>
    <w:rsid w:val="00BF2997"/>
    <w:rsid w:val="00BF7C45"/>
    <w:rsid w:val="00C01847"/>
    <w:rsid w:val="00C02695"/>
    <w:rsid w:val="00C029E3"/>
    <w:rsid w:val="00C109B4"/>
    <w:rsid w:val="00C170F0"/>
    <w:rsid w:val="00C2023A"/>
    <w:rsid w:val="00C23181"/>
    <w:rsid w:val="00C25F66"/>
    <w:rsid w:val="00C26C45"/>
    <w:rsid w:val="00C27A76"/>
    <w:rsid w:val="00C40144"/>
    <w:rsid w:val="00C40F0C"/>
    <w:rsid w:val="00C4158B"/>
    <w:rsid w:val="00C430BD"/>
    <w:rsid w:val="00C43215"/>
    <w:rsid w:val="00C44051"/>
    <w:rsid w:val="00C44F02"/>
    <w:rsid w:val="00C44F7A"/>
    <w:rsid w:val="00C50EBF"/>
    <w:rsid w:val="00C525FC"/>
    <w:rsid w:val="00C55954"/>
    <w:rsid w:val="00C56C03"/>
    <w:rsid w:val="00C57A8A"/>
    <w:rsid w:val="00C57FE8"/>
    <w:rsid w:val="00C60EC1"/>
    <w:rsid w:val="00C6206A"/>
    <w:rsid w:val="00C6549A"/>
    <w:rsid w:val="00C67E6A"/>
    <w:rsid w:val="00C70DAA"/>
    <w:rsid w:val="00C75486"/>
    <w:rsid w:val="00C8483C"/>
    <w:rsid w:val="00C915BF"/>
    <w:rsid w:val="00C943DA"/>
    <w:rsid w:val="00CA2228"/>
    <w:rsid w:val="00CB2A77"/>
    <w:rsid w:val="00CB3B33"/>
    <w:rsid w:val="00CB41D8"/>
    <w:rsid w:val="00CB6F3A"/>
    <w:rsid w:val="00CB736B"/>
    <w:rsid w:val="00CC3EDF"/>
    <w:rsid w:val="00CC4EC5"/>
    <w:rsid w:val="00CC55B4"/>
    <w:rsid w:val="00CD64BC"/>
    <w:rsid w:val="00CD6830"/>
    <w:rsid w:val="00CD76E2"/>
    <w:rsid w:val="00CE0B4A"/>
    <w:rsid w:val="00CE11B2"/>
    <w:rsid w:val="00CE1E67"/>
    <w:rsid w:val="00CF11B0"/>
    <w:rsid w:val="00CF54A4"/>
    <w:rsid w:val="00D04084"/>
    <w:rsid w:val="00D04C3E"/>
    <w:rsid w:val="00D04D11"/>
    <w:rsid w:val="00D166C1"/>
    <w:rsid w:val="00D22C95"/>
    <w:rsid w:val="00D25548"/>
    <w:rsid w:val="00D30822"/>
    <w:rsid w:val="00D3651A"/>
    <w:rsid w:val="00D3685C"/>
    <w:rsid w:val="00D37E0D"/>
    <w:rsid w:val="00D42557"/>
    <w:rsid w:val="00D43215"/>
    <w:rsid w:val="00D43382"/>
    <w:rsid w:val="00D47401"/>
    <w:rsid w:val="00D47C75"/>
    <w:rsid w:val="00D51876"/>
    <w:rsid w:val="00D538F2"/>
    <w:rsid w:val="00D60A6D"/>
    <w:rsid w:val="00D618C3"/>
    <w:rsid w:val="00D67344"/>
    <w:rsid w:val="00D67DFC"/>
    <w:rsid w:val="00D71898"/>
    <w:rsid w:val="00D71B0A"/>
    <w:rsid w:val="00D721E9"/>
    <w:rsid w:val="00D734DD"/>
    <w:rsid w:val="00D756D4"/>
    <w:rsid w:val="00D85855"/>
    <w:rsid w:val="00D866D0"/>
    <w:rsid w:val="00D915B7"/>
    <w:rsid w:val="00D92E0B"/>
    <w:rsid w:val="00D94ABE"/>
    <w:rsid w:val="00D95848"/>
    <w:rsid w:val="00D959A2"/>
    <w:rsid w:val="00DA4A85"/>
    <w:rsid w:val="00DA5405"/>
    <w:rsid w:val="00DA5B38"/>
    <w:rsid w:val="00DB075A"/>
    <w:rsid w:val="00DB0A75"/>
    <w:rsid w:val="00DC1543"/>
    <w:rsid w:val="00DC1C10"/>
    <w:rsid w:val="00DC4B9D"/>
    <w:rsid w:val="00DC5553"/>
    <w:rsid w:val="00DC700A"/>
    <w:rsid w:val="00DD0930"/>
    <w:rsid w:val="00DD2FBD"/>
    <w:rsid w:val="00DD4A70"/>
    <w:rsid w:val="00DD58A2"/>
    <w:rsid w:val="00DD609D"/>
    <w:rsid w:val="00DE0132"/>
    <w:rsid w:val="00DE2FA6"/>
    <w:rsid w:val="00DE4BD3"/>
    <w:rsid w:val="00DF1D42"/>
    <w:rsid w:val="00DF2179"/>
    <w:rsid w:val="00DF224B"/>
    <w:rsid w:val="00DF718C"/>
    <w:rsid w:val="00DF7A94"/>
    <w:rsid w:val="00E02487"/>
    <w:rsid w:val="00E03315"/>
    <w:rsid w:val="00E0375C"/>
    <w:rsid w:val="00E03DA9"/>
    <w:rsid w:val="00E047D9"/>
    <w:rsid w:val="00E12FA4"/>
    <w:rsid w:val="00E13DEC"/>
    <w:rsid w:val="00E14A64"/>
    <w:rsid w:val="00E16067"/>
    <w:rsid w:val="00E16C03"/>
    <w:rsid w:val="00E17210"/>
    <w:rsid w:val="00E233A7"/>
    <w:rsid w:val="00E335DA"/>
    <w:rsid w:val="00E36B77"/>
    <w:rsid w:val="00E36EA8"/>
    <w:rsid w:val="00E40B70"/>
    <w:rsid w:val="00E43009"/>
    <w:rsid w:val="00E45E7D"/>
    <w:rsid w:val="00E502A7"/>
    <w:rsid w:val="00E50678"/>
    <w:rsid w:val="00E52C3B"/>
    <w:rsid w:val="00E541C1"/>
    <w:rsid w:val="00E55BFE"/>
    <w:rsid w:val="00E55F16"/>
    <w:rsid w:val="00E56B60"/>
    <w:rsid w:val="00E56D92"/>
    <w:rsid w:val="00E63A8B"/>
    <w:rsid w:val="00E642BF"/>
    <w:rsid w:val="00E65169"/>
    <w:rsid w:val="00E660C4"/>
    <w:rsid w:val="00E710E1"/>
    <w:rsid w:val="00E751E9"/>
    <w:rsid w:val="00E760E3"/>
    <w:rsid w:val="00E80EB9"/>
    <w:rsid w:val="00E83F0C"/>
    <w:rsid w:val="00E8406A"/>
    <w:rsid w:val="00E84D99"/>
    <w:rsid w:val="00E859FC"/>
    <w:rsid w:val="00E8764C"/>
    <w:rsid w:val="00E900EE"/>
    <w:rsid w:val="00E932C2"/>
    <w:rsid w:val="00E93DA0"/>
    <w:rsid w:val="00E9742C"/>
    <w:rsid w:val="00EA239F"/>
    <w:rsid w:val="00EA23D6"/>
    <w:rsid w:val="00EB05E7"/>
    <w:rsid w:val="00EB0F19"/>
    <w:rsid w:val="00EB3BFC"/>
    <w:rsid w:val="00EB5190"/>
    <w:rsid w:val="00EB7CD4"/>
    <w:rsid w:val="00EC681F"/>
    <w:rsid w:val="00ED2BD7"/>
    <w:rsid w:val="00ED5890"/>
    <w:rsid w:val="00EE0327"/>
    <w:rsid w:val="00EE2317"/>
    <w:rsid w:val="00EF17AC"/>
    <w:rsid w:val="00EF288C"/>
    <w:rsid w:val="00EF5764"/>
    <w:rsid w:val="00F02FDB"/>
    <w:rsid w:val="00F079B4"/>
    <w:rsid w:val="00F1157F"/>
    <w:rsid w:val="00F21EB6"/>
    <w:rsid w:val="00F22A92"/>
    <w:rsid w:val="00F2595B"/>
    <w:rsid w:val="00F306B2"/>
    <w:rsid w:val="00F311B2"/>
    <w:rsid w:val="00F35DFD"/>
    <w:rsid w:val="00F36E33"/>
    <w:rsid w:val="00F4369C"/>
    <w:rsid w:val="00F4703F"/>
    <w:rsid w:val="00F508CA"/>
    <w:rsid w:val="00F52243"/>
    <w:rsid w:val="00F53807"/>
    <w:rsid w:val="00F549B1"/>
    <w:rsid w:val="00F5663A"/>
    <w:rsid w:val="00F64766"/>
    <w:rsid w:val="00F66FF7"/>
    <w:rsid w:val="00F712CE"/>
    <w:rsid w:val="00F80742"/>
    <w:rsid w:val="00F83847"/>
    <w:rsid w:val="00F855A3"/>
    <w:rsid w:val="00F8593F"/>
    <w:rsid w:val="00F86093"/>
    <w:rsid w:val="00F90BAE"/>
    <w:rsid w:val="00F92D22"/>
    <w:rsid w:val="00F955DA"/>
    <w:rsid w:val="00F958F2"/>
    <w:rsid w:val="00F974EA"/>
    <w:rsid w:val="00FA24F7"/>
    <w:rsid w:val="00FA41A2"/>
    <w:rsid w:val="00FA5ECD"/>
    <w:rsid w:val="00FB1098"/>
    <w:rsid w:val="00FB2A2F"/>
    <w:rsid w:val="00FB31B6"/>
    <w:rsid w:val="00FC1738"/>
    <w:rsid w:val="00FC21F8"/>
    <w:rsid w:val="00FC245F"/>
    <w:rsid w:val="00FD0761"/>
    <w:rsid w:val="00FD4B66"/>
    <w:rsid w:val="00FD706C"/>
    <w:rsid w:val="00FE6A5D"/>
    <w:rsid w:val="00FF3E04"/>
    <w:rsid w:val="00FF68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 w:type="character" w:styleId="Hyperlink">
    <w:name w:val="Hyperlink"/>
    <w:basedOn w:val="DefaultParagraphFont"/>
    <w:uiPriority w:val="99"/>
    <w:unhideWhenUsed/>
    <w:rsid w:val="00DF1D42"/>
    <w:rPr>
      <w:color w:val="D2611C" w:themeColor="hyperlink"/>
      <w:u w:val="single"/>
    </w:rPr>
  </w:style>
  <w:style w:type="character" w:styleId="UnresolvedMention">
    <w:name w:val="Unresolved Mention"/>
    <w:basedOn w:val="DefaultParagraphFont"/>
    <w:uiPriority w:val="99"/>
    <w:semiHidden/>
    <w:unhideWhenUsed/>
    <w:rsid w:val="00DF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885218260">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horturl.at/iquLX"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jfxtras.org/doc/8.0labs/jfxtras/labs/scene/control/window/Window.html"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ocs.oracle.com/javase/8/javafx/api/toc.htm"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20120510 FM-BINUS-AA-FPT-66-R Template Soal</Template>
  <TotalTime>305</TotalTime>
  <Pages>19</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BENEDICTUS JULIUS VANESA</cp:lastModifiedBy>
  <cp:revision>23</cp:revision>
  <dcterms:created xsi:type="dcterms:W3CDTF">2023-12-09T07:08:00Z</dcterms:created>
  <dcterms:modified xsi:type="dcterms:W3CDTF">2023-12-15T14:15:00Z</dcterms:modified>
</cp:coreProperties>
</file>